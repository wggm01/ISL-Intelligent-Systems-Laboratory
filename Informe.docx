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54A" w:rsidRPr="008B5277" w:rsidRDefault="002554CD" w:rsidP="00C6554A">
      <w:pPr>
        <w:pStyle w:val="Foto"/>
      </w:pPr>
      <w:r w:rsidRPr="008B5277">
        <w:rPr>
          <w:noProof/>
          <w:lang w:eastAsia="es-ES"/>
        </w:rPr>
        <w:drawing>
          <wp:inline distT="0" distB="0" distL="0" distR="0" wp14:anchorId="0446AF6B" wp14:editId="26C45C9C">
            <wp:extent cx="3657600" cy="4878502"/>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657600" cy="4878502"/>
                    </a:xfrm>
                    <a:prstGeom prst="rect">
                      <a:avLst/>
                    </a:prstGeom>
                    <a:noFill/>
                    <a:ln w="254000" cap="rnd">
                      <a:noFill/>
                    </a:ln>
                    <a:effectLst/>
                  </pic:spPr>
                </pic:pic>
              </a:graphicData>
            </a:graphic>
          </wp:inline>
        </w:drawing>
      </w:r>
    </w:p>
    <w:p w:rsidR="00C6554A" w:rsidRPr="00914741" w:rsidRDefault="00825DC9" w:rsidP="00C6554A">
      <w:pPr>
        <w:pStyle w:val="Ttulo"/>
      </w:pPr>
      <w:r>
        <w:t>Avances en el niño</w:t>
      </w:r>
    </w:p>
    <w:p w:rsidR="00C6554A" w:rsidRPr="00914741" w:rsidRDefault="00825DC9" w:rsidP="00C6554A">
      <w:pPr>
        <w:pStyle w:val="Subttulo"/>
      </w:pPr>
      <w:r>
        <w:t>cambios hechos hasta la fecha</w:t>
      </w:r>
    </w:p>
    <w:p w:rsidR="00C6554A" w:rsidRPr="00914741" w:rsidRDefault="00825DC9" w:rsidP="00C6554A">
      <w:pPr>
        <w:pStyle w:val="Informacindecontacto"/>
      </w:pPr>
      <w:r>
        <w:t>Wvaldo Gabriel Graell Manzané</w:t>
      </w:r>
      <w:r w:rsidR="00C6554A" w:rsidRPr="00914741">
        <w:rPr>
          <w:lang w:bidi="es-ES"/>
        </w:rPr>
        <w:t xml:space="preserve"> | </w:t>
      </w:r>
      <w:r>
        <w:t>Amor al arte</w:t>
      </w:r>
      <w:r w:rsidR="00C6554A" w:rsidRPr="00914741">
        <w:rPr>
          <w:lang w:bidi="es-ES"/>
        </w:rPr>
        <w:t xml:space="preserve"> | </w:t>
      </w:r>
      <w:r>
        <w:t>19-3-18</w:t>
      </w:r>
      <w:r w:rsidR="00C6554A" w:rsidRPr="00914741">
        <w:rPr>
          <w:lang w:bidi="es-ES"/>
        </w:rPr>
        <w:br w:type="page"/>
      </w:r>
    </w:p>
    <w:p w:rsidR="00C6554A" w:rsidRPr="00914741" w:rsidRDefault="00721FB4" w:rsidP="00721FB4">
      <w:pPr>
        <w:pStyle w:val="Ttulo2"/>
      </w:pPr>
      <w:r>
        <w:lastRenderedPageBreak/>
        <w:t>MOVIMIENTO DE LOS MOTORES PAP</w:t>
      </w:r>
      <w:r w:rsidR="00825DC9">
        <w:t>.</w:t>
      </w:r>
    </w:p>
    <w:p w:rsidR="00C6554A" w:rsidRDefault="00825DC9" w:rsidP="00825DC9">
      <w:r>
        <w:t xml:space="preserve">La caracterización de los motores se hizo en un trabajo pasado por lo que ahora nos concentramos en el movimiento de los motores, decidimos utilizar </w:t>
      </w:r>
      <w:r w:rsidR="008D31DE">
        <w:t>la misma secuencia de pasos utilizados en el proyecto anterior la cual se le denomina ‘</w:t>
      </w:r>
      <w:proofErr w:type="spellStart"/>
      <w:r w:rsidR="008D31DE">
        <w:t>Half</w:t>
      </w:r>
      <w:proofErr w:type="spellEnd"/>
      <w:r w:rsidR="008D31DE">
        <w:t xml:space="preserve"> step’</w:t>
      </w:r>
    </w:p>
    <w:p w:rsidR="008D31DE" w:rsidRDefault="008D31DE" w:rsidP="00825DC9">
      <w:r>
        <w:t xml:space="preserve">A diferencia del código utilizado en el proyecto anterior este no se basa en el uso de </w:t>
      </w:r>
      <w:proofErr w:type="spellStart"/>
      <w:r>
        <w:t>if</w:t>
      </w:r>
      <w:proofErr w:type="spellEnd"/>
      <w:r>
        <w:t xml:space="preserve"> para lograr el cambio de energización en las bobinas en su reemplazo se hizo de una forma más simple declarando individualmente la secuencia de energización de las bobinas con un retraso entre cada secuencia para lograr la frecuencia deseada para que los motores se movieran correctamente.</w:t>
      </w:r>
    </w:p>
    <w:p w:rsidR="00721FB4" w:rsidRDefault="00721FB4" w:rsidP="00825DC9">
      <w:r>
        <w:t>Esto lo implementamos haciendo uso de dos arduinos nano (uno para cada motor) para tener control independiente sobre cada motor, la comunicación hacia ellos se logra mediante el protocolo de comunicación i2c.</w:t>
      </w:r>
    </w:p>
    <w:p w:rsidR="003703D1" w:rsidRDefault="005B645D" w:rsidP="003703D1">
      <w:pPr>
        <w:keepNext/>
      </w:pPr>
      <w:r>
        <w:rPr>
          <w:noProof/>
        </w:rPr>
        <w:drawing>
          <wp:inline distT="0" distB="0" distL="0" distR="0" wp14:anchorId="49E256E5" wp14:editId="5E9FB123">
            <wp:extent cx="5274310" cy="3193415"/>
            <wp:effectExtent l="0" t="0" r="254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193415"/>
                    </a:xfrm>
                    <a:prstGeom prst="rect">
                      <a:avLst/>
                    </a:prstGeom>
                  </pic:spPr>
                </pic:pic>
              </a:graphicData>
            </a:graphic>
          </wp:inline>
        </w:drawing>
      </w:r>
    </w:p>
    <w:p w:rsidR="00153A18" w:rsidRDefault="003703D1" w:rsidP="003703D1">
      <w:pPr>
        <w:pStyle w:val="Descripcin"/>
      </w:pPr>
      <w:fldSimple w:instr=" SEQ Ilustración \* ARABIC ">
        <w:r w:rsidR="00453718">
          <w:rPr>
            <w:noProof/>
          </w:rPr>
          <w:t>1</w:t>
        </w:r>
      </w:fldSimple>
      <w:r>
        <w:t>.Ilustración de control independiente</w:t>
      </w:r>
    </w:p>
    <w:p w:rsidR="003703D1" w:rsidRDefault="003703D1" w:rsidP="00825DC9"/>
    <w:p w:rsidR="003703D1" w:rsidRDefault="003703D1" w:rsidP="00825DC9"/>
    <w:p w:rsidR="003703D1" w:rsidRDefault="003703D1" w:rsidP="00825DC9"/>
    <w:p w:rsidR="003703D1" w:rsidRDefault="003703D1" w:rsidP="00825DC9"/>
    <w:p w:rsidR="003703D1" w:rsidRDefault="003703D1" w:rsidP="00825DC9"/>
    <w:p w:rsidR="00153A18" w:rsidRPr="00914741" w:rsidRDefault="00153A18" w:rsidP="00825DC9"/>
    <w:p w:rsidR="00C6554A" w:rsidRPr="00914741" w:rsidRDefault="008D31DE" w:rsidP="00C6554A">
      <w:pPr>
        <w:pStyle w:val="Ttulo2"/>
      </w:pPr>
      <w:r>
        <w:lastRenderedPageBreak/>
        <w:t>NAVEGACIÓN MEDIANTE GPS</w:t>
      </w:r>
    </w:p>
    <w:p w:rsidR="002C74C0" w:rsidRDefault="008D31DE" w:rsidP="008D31DE">
      <w:r>
        <w:t xml:space="preserve">Para implementar la navegación GPS hicimos uso de un receptor GPS genérico, hicimos uso de una computadora de tamaño tarjeta “Raspberry pi 3” para poder leer </w:t>
      </w:r>
      <w:r w:rsidR="00721FB4">
        <w:t>la información proveniente</w:t>
      </w:r>
      <w:r>
        <w:t xml:space="preserve"> del receptor GPS por la razón de que el mismo contaba con el puerto USB para su comunicación</w:t>
      </w:r>
      <w:r w:rsidR="00721FB4">
        <w:t>.</w:t>
      </w:r>
      <w:r>
        <w:t xml:space="preserve"> esto nos </w:t>
      </w:r>
      <w:r w:rsidR="00721FB4">
        <w:t>forzó</w:t>
      </w:r>
      <w:r>
        <w:t xml:space="preserve"> a usar la RPI3 como </w:t>
      </w:r>
      <w:r w:rsidR="00721FB4">
        <w:t>centro principal para la transmisión de instrucciones hacia los dos arduinos haciendo uso del protocolo de comunicación i2c.</w:t>
      </w:r>
    </w:p>
    <w:p w:rsidR="003703D1" w:rsidRDefault="003703D1" w:rsidP="003703D1">
      <w:pPr>
        <w:keepNext/>
      </w:pPr>
      <w:r>
        <w:rPr>
          <w:noProof/>
        </w:rPr>
        <w:drawing>
          <wp:inline distT="0" distB="0" distL="0" distR="0" wp14:anchorId="0FA7C9D6" wp14:editId="43C0B519">
            <wp:extent cx="3714750" cy="2247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4750" cy="2247900"/>
                    </a:xfrm>
                    <a:prstGeom prst="rect">
                      <a:avLst/>
                    </a:prstGeom>
                  </pic:spPr>
                </pic:pic>
              </a:graphicData>
            </a:graphic>
          </wp:inline>
        </w:drawing>
      </w:r>
    </w:p>
    <w:p w:rsidR="003703D1" w:rsidRDefault="003703D1" w:rsidP="003703D1">
      <w:pPr>
        <w:pStyle w:val="Descripcin"/>
      </w:pPr>
      <w:fldSimple w:instr=" SEQ Ilustración \* ARABIC ">
        <w:r w:rsidR="00453718">
          <w:rPr>
            <w:noProof/>
          </w:rPr>
          <w:t>2</w:t>
        </w:r>
      </w:fldSimple>
      <w:r>
        <w:t>.Raspberry pi 3</w:t>
      </w:r>
    </w:p>
    <w:p w:rsidR="003703D1" w:rsidRDefault="003703D1" w:rsidP="003703D1">
      <w:pPr>
        <w:keepNext/>
      </w:pPr>
      <w:r w:rsidRPr="003703D1">
        <w:rPr>
          <w:noProof/>
        </w:rPr>
        <w:drawing>
          <wp:inline distT="0" distB="0" distL="0" distR="0" wp14:anchorId="07867CD1" wp14:editId="2DF2A95C">
            <wp:extent cx="3686175" cy="2073418"/>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8193" cy="2074553"/>
                    </a:xfrm>
                    <a:prstGeom prst="rect">
                      <a:avLst/>
                    </a:prstGeom>
                  </pic:spPr>
                </pic:pic>
              </a:graphicData>
            </a:graphic>
          </wp:inline>
        </w:drawing>
      </w:r>
    </w:p>
    <w:p w:rsidR="003703D1" w:rsidRDefault="003703D1" w:rsidP="003703D1">
      <w:pPr>
        <w:pStyle w:val="Descripcin"/>
      </w:pPr>
      <w:fldSimple w:instr=" SEQ Ilustración \* ARABIC ">
        <w:r w:rsidR="00453718">
          <w:rPr>
            <w:noProof/>
          </w:rPr>
          <w:t>3</w:t>
        </w:r>
      </w:fldSimple>
      <w:r>
        <w:t>.Receptor GPS</w:t>
      </w:r>
    </w:p>
    <w:p w:rsidR="003703D1" w:rsidRDefault="003703D1" w:rsidP="003703D1"/>
    <w:p w:rsidR="003703D1" w:rsidRDefault="003703D1" w:rsidP="003703D1"/>
    <w:p w:rsidR="003703D1" w:rsidRDefault="003703D1" w:rsidP="003703D1"/>
    <w:p w:rsidR="003703D1" w:rsidRDefault="003703D1" w:rsidP="003703D1"/>
    <w:p w:rsidR="003703D1" w:rsidRPr="003703D1" w:rsidRDefault="003703D1" w:rsidP="003703D1"/>
    <w:p w:rsidR="00721FB4" w:rsidRDefault="00721FB4" w:rsidP="00721FB4">
      <w:pPr>
        <w:pStyle w:val="Ttulo2"/>
      </w:pPr>
      <w:r>
        <w:lastRenderedPageBreak/>
        <w:t>obtención de la información requerida del receptor gps.</w:t>
      </w:r>
    </w:p>
    <w:p w:rsidR="00721FB4" w:rsidRDefault="00721FB4" w:rsidP="00721FB4">
      <w:r>
        <w:t>Para recolectar la información que necesitábamos del receptor GPS hicimos uso del lenguaje de programación Python, mediante el uso del módulo pyserial.</w:t>
      </w:r>
    </w:p>
    <w:p w:rsidR="00721FB4" w:rsidRDefault="00721FB4" w:rsidP="00721FB4">
      <w:r>
        <w:t xml:space="preserve">La información que requerimos del receptor GPS es la latitud y longitud solamente para luego aplicar Harversine para el </w:t>
      </w:r>
      <w:r w:rsidR="00C07C9A">
        <w:t>cálculo</w:t>
      </w:r>
      <w:r>
        <w:t xml:space="preserve"> de </w:t>
      </w:r>
      <w:r w:rsidR="00C07C9A">
        <w:t>distancias.</w:t>
      </w:r>
    </w:p>
    <w:p w:rsidR="003703D1" w:rsidRDefault="003703D1" w:rsidP="003703D1">
      <w:pPr>
        <w:keepNext/>
      </w:pPr>
      <w:r w:rsidRPr="003703D1">
        <w:rPr>
          <w:noProof/>
        </w:rPr>
        <w:drawing>
          <wp:inline distT="0" distB="0" distL="0" distR="0" wp14:anchorId="683C8C81" wp14:editId="6961CFDC">
            <wp:extent cx="3924300" cy="170229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1555" cy="1705441"/>
                    </a:xfrm>
                    <a:prstGeom prst="rect">
                      <a:avLst/>
                    </a:prstGeom>
                  </pic:spPr>
                </pic:pic>
              </a:graphicData>
            </a:graphic>
          </wp:inline>
        </w:drawing>
      </w:r>
    </w:p>
    <w:p w:rsidR="003703D1" w:rsidRDefault="003703D1" w:rsidP="003703D1">
      <w:pPr>
        <w:pStyle w:val="Descripcin"/>
      </w:pPr>
      <w:fldSimple w:instr=" SEQ Ilustración \* ARABIC ">
        <w:r w:rsidR="00453718">
          <w:rPr>
            <w:noProof/>
          </w:rPr>
          <w:t>4</w:t>
        </w:r>
      </w:fldSimple>
      <w:r>
        <w:t>.Logotipo de Python</w:t>
      </w:r>
    </w:p>
    <w:p w:rsidR="003703D1" w:rsidRDefault="003703D1" w:rsidP="003703D1">
      <w:pPr>
        <w:keepNext/>
      </w:pPr>
      <w:r>
        <w:rPr>
          <w:noProof/>
        </w:rPr>
        <w:drawing>
          <wp:inline distT="0" distB="0" distL="0" distR="0">
            <wp:extent cx="2200275" cy="2200275"/>
            <wp:effectExtent l="0" t="0" r="9525" b="9525"/>
            <wp:docPr id="34" name="Imagen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rsidR="003703D1" w:rsidRDefault="003703D1" w:rsidP="003703D1">
      <w:pPr>
        <w:pStyle w:val="Descripcin"/>
      </w:pPr>
      <w:fldSimple w:instr=" SEQ Ilustración \* ARABIC ">
        <w:r w:rsidR="00453718">
          <w:rPr>
            <w:noProof/>
          </w:rPr>
          <w:t>5</w:t>
        </w:r>
      </w:fldSimple>
      <w:r>
        <w:t>.Lógica de cálculo Harversine</w:t>
      </w:r>
    </w:p>
    <w:p w:rsidR="003703D1" w:rsidRDefault="003703D1" w:rsidP="003703D1"/>
    <w:p w:rsidR="003703D1" w:rsidRDefault="003703D1" w:rsidP="003703D1"/>
    <w:p w:rsidR="003703D1" w:rsidRDefault="003703D1" w:rsidP="003703D1"/>
    <w:p w:rsidR="003703D1" w:rsidRDefault="003703D1" w:rsidP="003703D1"/>
    <w:p w:rsidR="003703D1" w:rsidRDefault="003703D1" w:rsidP="003703D1"/>
    <w:p w:rsidR="003703D1" w:rsidRDefault="003703D1" w:rsidP="003703D1"/>
    <w:p w:rsidR="00453718" w:rsidRPr="003703D1" w:rsidRDefault="00453718" w:rsidP="003703D1"/>
    <w:p w:rsidR="00C07C9A" w:rsidRDefault="00C07C9A" w:rsidP="00C07C9A">
      <w:pPr>
        <w:pStyle w:val="Ttulo2"/>
      </w:pPr>
      <w:r>
        <w:lastRenderedPageBreak/>
        <w:t>lOGICA DE CONTROL.</w:t>
      </w:r>
    </w:p>
    <w:p w:rsidR="00C07C9A" w:rsidRDefault="00C07C9A" w:rsidP="00C07C9A">
      <w:r>
        <w:t>Para el control del robot hicimos uso del modulo SMBUS del lenguaje Python para poder lograr mandarles las instrucciones a los</w:t>
      </w:r>
      <w:r w:rsidR="00453718">
        <w:t xml:space="preserve"> arduinos y estos </w:t>
      </w:r>
      <w:proofErr w:type="gramStart"/>
      <w:r w:rsidR="00453718">
        <w:t>le</w:t>
      </w:r>
      <w:proofErr w:type="gramEnd"/>
      <w:r w:rsidR="00453718">
        <w:t xml:space="preserve"> envían los pulsos a los controladores de los</w:t>
      </w:r>
      <w:r>
        <w:t xml:space="preserve"> motores y también para recibir información sobre los sensores que posteriormente instalaremos.</w:t>
      </w:r>
    </w:p>
    <w:p w:rsidR="00E50D4E" w:rsidRDefault="00453718" w:rsidP="00453718">
      <w:pPr>
        <w:keepNext/>
      </w:pPr>
      <w:r>
        <w:rPr>
          <w:noProof/>
        </w:rPr>
        <w:drawing>
          <wp:inline distT="0" distB="0" distL="0" distR="0" wp14:anchorId="72E25D44" wp14:editId="433C2A1A">
            <wp:extent cx="5274310" cy="4363085"/>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363085"/>
                    </a:xfrm>
                    <a:prstGeom prst="rect">
                      <a:avLst/>
                    </a:prstGeom>
                  </pic:spPr>
                </pic:pic>
              </a:graphicData>
            </a:graphic>
          </wp:inline>
        </w:drawing>
      </w:r>
    </w:p>
    <w:p w:rsidR="00453718" w:rsidRDefault="00453718" w:rsidP="00453718">
      <w:pPr>
        <w:pStyle w:val="Descripcin"/>
      </w:pPr>
      <w:fldSimple w:instr=" SEQ Ilustración \* ARABIC ">
        <w:r>
          <w:rPr>
            <w:noProof/>
          </w:rPr>
          <w:t>6</w:t>
        </w:r>
      </w:fldSimple>
      <w:r>
        <w:t>.Jerarquía</w:t>
      </w:r>
    </w:p>
    <w:p w:rsidR="00453718" w:rsidRDefault="00453718" w:rsidP="00453718"/>
    <w:p w:rsidR="00453718" w:rsidRDefault="00453718" w:rsidP="00453718"/>
    <w:p w:rsidR="00453718" w:rsidRDefault="00453718" w:rsidP="00453718"/>
    <w:p w:rsidR="00453718" w:rsidRDefault="00453718" w:rsidP="00453718"/>
    <w:p w:rsidR="00453718" w:rsidRDefault="00453718" w:rsidP="00453718"/>
    <w:p w:rsidR="00453718" w:rsidRPr="00453718" w:rsidRDefault="00453718" w:rsidP="00453718"/>
    <w:p w:rsidR="00453718" w:rsidRDefault="00453718" w:rsidP="00C07C9A"/>
    <w:p w:rsidR="00C07C9A" w:rsidRDefault="009D7EBC" w:rsidP="00C07C9A">
      <w:pPr>
        <w:pStyle w:val="Ttulo2"/>
      </w:pPr>
      <w:r>
        <w:lastRenderedPageBreak/>
        <w:t>SENSORES PARA IMPLEMENTAR</w:t>
      </w:r>
      <w:r w:rsidR="00C07C9A">
        <w:t>.</w:t>
      </w:r>
    </w:p>
    <w:p w:rsidR="00C07C9A" w:rsidRDefault="00C07C9A" w:rsidP="00C07C9A">
      <w:r>
        <w:t>Con el fin de lograr el segundo reto se le instalaran un IMU (MPU 6050)</w:t>
      </w:r>
      <w:r w:rsidR="00453718">
        <w:t>, Encoder</w:t>
      </w:r>
      <w:r>
        <w:t xml:space="preserve"> y varios sensores de distancias </w:t>
      </w:r>
      <w:r w:rsidR="009D7EBC">
        <w:t>ultrasónicos para evitar colisiones</w:t>
      </w:r>
      <w:r>
        <w:t>.</w:t>
      </w:r>
    </w:p>
    <w:p w:rsidR="00453718" w:rsidRDefault="00453718" w:rsidP="00453718">
      <w:pPr>
        <w:keepNext/>
      </w:pPr>
      <w:r>
        <w:rPr>
          <w:noProof/>
        </w:rPr>
        <w:drawing>
          <wp:inline distT="0" distB="0" distL="0" distR="0">
            <wp:extent cx="1838325" cy="1732621"/>
            <wp:effectExtent l="0" t="0" r="0" b="1270"/>
            <wp:docPr id="36" name="Imagen 36" descr="Image result for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PU605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45664" cy="1739538"/>
                    </a:xfrm>
                    <a:prstGeom prst="rect">
                      <a:avLst/>
                    </a:prstGeom>
                    <a:noFill/>
                    <a:ln>
                      <a:noFill/>
                    </a:ln>
                  </pic:spPr>
                </pic:pic>
              </a:graphicData>
            </a:graphic>
          </wp:inline>
        </w:drawing>
      </w:r>
    </w:p>
    <w:p w:rsidR="00453718" w:rsidRDefault="00453718" w:rsidP="00453718">
      <w:pPr>
        <w:pStyle w:val="Descripcin"/>
      </w:pPr>
      <w:fldSimple w:instr=" SEQ Ilustración \* ARABIC ">
        <w:r>
          <w:rPr>
            <w:noProof/>
          </w:rPr>
          <w:t>7</w:t>
        </w:r>
      </w:fldSimple>
      <w:r>
        <w:t>.Unidad de medida inercial.</w:t>
      </w:r>
    </w:p>
    <w:p w:rsidR="00453718" w:rsidRDefault="00453718" w:rsidP="00453718">
      <w:pPr>
        <w:keepNext/>
      </w:pPr>
      <w:r w:rsidRPr="00453718">
        <w:rPr>
          <w:noProof/>
        </w:rPr>
        <w:drawing>
          <wp:inline distT="0" distB="0" distL="0" distR="0" wp14:anchorId="008FD925" wp14:editId="4500F834">
            <wp:extent cx="1835785" cy="18357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5785" cy="1835785"/>
                    </a:xfrm>
                    <a:prstGeom prst="rect">
                      <a:avLst/>
                    </a:prstGeom>
                  </pic:spPr>
                </pic:pic>
              </a:graphicData>
            </a:graphic>
          </wp:inline>
        </w:drawing>
      </w:r>
    </w:p>
    <w:p w:rsidR="00453718" w:rsidRDefault="00453718" w:rsidP="00453718">
      <w:pPr>
        <w:pStyle w:val="Descripcin"/>
      </w:pPr>
      <w:fldSimple w:instr=" SEQ Ilustración \* ARABIC ">
        <w:r>
          <w:rPr>
            <w:noProof/>
          </w:rPr>
          <w:t>8</w:t>
        </w:r>
      </w:fldSimple>
      <w:r>
        <w:t>.Sensor de distancia</w:t>
      </w:r>
    </w:p>
    <w:p w:rsidR="00453718" w:rsidRDefault="00453718" w:rsidP="00453718">
      <w:pPr>
        <w:keepNext/>
      </w:pPr>
      <w:r w:rsidRPr="00453718">
        <w:rPr>
          <w:noProof/>
        </w:rPr>
        <w:drawing>
          <wp:inline distT="0" distB="0" distL="0" distR="0" wp14:anchorId="1B22E2B4" wp14:editId="533F57B0">
            <wp:extent cx="3362325" cy="1579961"/>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2040" cy="1584526"/>
                    </a:xfrm>
                    <a:prstGeom prst="rect">
                      <a:avLst/>
                    </a:prstGeom>
                  </pic:spPr>
                </pic:pic>
              </a:graphicData>
            </a:graphic>
          </wp:inline>
        </w:drawing>
      </w:r>
    </w:p>
    <w:p w:rsidR="00C07C9A" w:rsidRDefault="00453718" w:rsidP="00453718">
      <w:pPr>
        <w:pStyle w:val="Descripcin"/>
      </w:pPr>
      <w:fldSimple w:instr=" SEQ Ilustración \* ARABIC ">
        <w:r>
          <w:rPr>
            <w:noProof/>
          </w:rPr>
          <w:t>9</w:t>
        </w:r>
      </w:fldSimple>
      <w:r>
        <w:t>.FC-03 Optoacoplador (Encoder)</w:t>
      </w:r>
    </w:p>
    <w:p w:rsidR="00453718" w:rsidRDefault="00453718" w:rsidP="00C07C9A"/>
    <w:p w:rsidR="00453718" w:rsidRDefault="00453718" w:rsidP="00C07C9A"/>
    <w:p w:rsidR="00453718" w:rsidRDefault="00453718" w:rsidP="009D7EBC">
      <w:pPr>
        <w:pStyle w:val="Ttulo2"/>
        <w:rPr>
          <w:rFonts w:asciiTheme="minorHAnsi" w:eastAsiaTheme="minorHAnsi" w:hAnsiTheme="minorHAnsi" w:cstheme="minorBidi"/>
          <w:caps w:val="0"/>
          <w:color w:val="595959" w:themeColor="text1" w:themeTint="A6"/>
          <w:sz w:val="22"/>
        </w:rPr>
      </w:pPr>
    </w:p>
    <w:p w:rsidR="009D7EBC" w:rsidRDefault="009D7EBC" w:rsidP="009D7EBC">
      <w:pPr>
        <w:pStyle w:val="Ttulo2"/>
      </w:pPr>
      <w:r>
        <w:t>Movimientos dispónibles hasta el momento.</w:t>
      </w:r>
    </w:p>
    <w:p w:rsidR="009D7EBC" w:rsidRDefault="009D7EBC" w:rsidP="009D7EBC">
      <w:r>
        <w:t xml:space="preserve">Para el movimiento del robot se han establecido </w:t>
      </w:r>
      <w:r w:rsidR="00813E9B">
        <w:t>8</w:t>
      </w:r>
      <w:r>
        <w:t xml:space="preserve"> movimientos los cuales se enumeran de la siguiente manera</w:t>
      </w:r>
      <w:r w:rsidR="005C68DD">
        <w:t>:</w:t>
      </w:r>
    </w:p>
    <w:p w:rsidR="009D7EBC" w:rsidRDefault="005C68DD" w:rsidP="009D7EBC">
      <w:r w:rsidRPr="005C68DD">
        <w:rPr>
          <w:noProof/>
        </w:rPr>
        <mc:AlternateContent>
          <mc:Choice Requires="wps">
            <w:drawing>
              <wp:anchor distT="0" distB="0" distL="114300" distR="114300" simplePos="0" relativeHeight="251674624" behindDoc="0" locked="0" layoutInCell="1" allowOverlap="1" wp14:anchorId="0DF6AC94" wp14:editId="4B475CDE">
                <wp:simplePos x="0" y="0"/>
                <wp:positionH relativeFrom="column">
                  <wp:posOffset>184149</wp:posOffset>
                </wp:positionH>
                <wp:positionV relativeFrom="paragraph">
                  <wp:posOffset>3871913</wp:posOffset>
                </wp:positionV>
                <wp:extent cx="296545" cy="324203"/>
                <wp:effectExtent l="0" t="0" r="13652" b="13653"/>
                <wp:wrapNone/>
                <wp:docPr id="12" name="Flecha: circular 12"/>
                <wp:cNvGraphicFramePr/>
                <a:graphic xmlns:a="http://schemas.openxmlformats.org/drawingml/2006/main">
                  <a:graphicData uri="http://schemas.microsoft.com/office/word/2010/wordprocessingShape">
                    <wps:wsp>
                      <wps:cNvSpPr/>
                      <wps:spPr>
                        <a:xfrm rot="16200000" flipV="1">
                          <a:off x="0" y="0"/>
                          <a:ext cx="296545" cy="324203"/>
                        </a:xfrm>
                        <a:prstGeom prst="circularArrow">
                          <a:avLst/>
                        </a:prstGeom>
                        <a:solidFill>
                          <a:srgbClr val="00A0B8"/>
                        </a:solidFill>
                        <a:ln w="25400" cap="flat" cmpd="sng" algn="ctr">
                          <a:solidFill>
                            <a:srgbClr val="00A0B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A978" id="Flecha: circular 12" o:spid="_x0000_s1026" style="position:absolute;margin-left:14.5pt;margin-top:304.9pt;width:23.35pt;height:25.55pt;rotation:90;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6545,32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BChQIAACUFAAAOAAAAZHJzL2Uyb0RvYy54bWysVE1v2zAMvQ/YfxB0X+24SdcaTYqsRYYB&#10;xVqg3XpmZCkWIEsapcTpfv0o2enXehrmg0CK1CP5SPr8Yt8ZtpMYtLNzPjkqOZNWuEbbzZz/uF99&#10;OuUsRLANGGflnD/KwC8WHz+c976WlWudaSQyArGh7v2ctzH6uiiCaGUH4ch5acmoHHYQScVN0SD0&#10;hN6ZoirLk6J32Hh0QoZAt1eDkS8yvlJSxBulgozMzDnlFvOJ+Vyns1icQ71B8K0WYxrwD1l0oC0F&#10;fYK6gghsi/ovqE4LdMGpeCRcVziltJC5BqpmUr6p5q4FL3MtRE7wTzSF/wcrvu9ukemGeldxZqGj&#10;Hq2MFC3UTGgUWwPIyEQ89T7U5H7nb3HUAomp6L3CjqEjcicn1BT6OFNG+590kVmhOtk+k/74RLrc&#10;Rybosjo7mU1nnAkyHVfTqjxOwYoBNaF7DPGrdB1Lwpwfsloiuj6jw+46xOHNwTe9C87oZqWNyQpu&#10;1pcG2Q7SIJTL8svpGOaVm7Gsp5Rm01SCABpIZSCS2HmiKNgNZ2A2NOkiYo796nV4J0gO3kIjh9Cz&#10;zM6Q7Oiei32Fk6q4gtAOT7JpTNbYhCfzYI9Fp7YMjUjS2jWP1NDcDCoheLHShHYNId4C0mjTJa1r&#10;vKFDGUfFulHirHX4+7375E8TR1bOeloVIuLXFlByZr5ZmsWzyXRKsDEr09nnihR8aVm/tNhtd+mo&#10;CZOcXRaTfzQHUaHrHmirlykqmcAKij1QPiqXcVhh+i8IuVxmN9onD/Ha3nlxGLvE4/3+AdCPsxNp&#10;6L67w1pB/WZyBt/EsHXLbXRK57F65pValRTaxdy08b+Rlv2lnr2e/26LPwAAAP//AwBQSwMEFAAG&#10;AAgAAAAhAHpZ2V7eAAAACQEAAA8AAABkcnMvZG93bnJldi54bWxMj8FOwzAQRO9I/IO1lbhRp5FI&#10;2hCnQoj2RA+0fIAbb+Oo8TqK3STw9SwnOM7OaPZNuZ1dJ0YcQutJwWqZgECqvWmpUfB52j2uQYSo&#10;yejOEyr4wgDb6v6u1IXxE33geIyN4BIKhVZgY+wLKUNt0emw9D0Sexc/OB1ZDo00g5643HUyTZJM&#10;Ot0Sf7C6x1eL9fV4cwresPO7bDyY+jLZ+H14329muVfqYTG/PIOIOMe/MPziMzpUzHT2NzJBdArS&#10;jMmjgmyV8iYO5PkGxJkPT+scZFXK/wuqHwAAAP//AwBQSwECLQAUAAYACAAAACEAtoM4kv4AAADh&#10;AQAAEwAAAAAAAAAAAAAAAAAAAAAAW0NvbnRlbnRfVHlwZXNdLnhtbFBLAQItABQABgAIAAAAIQA4&#10;/SH/1gAAAJQBAAALAAAAAAAAAAAAAAAAAC8BAABfcmVscy8ucmVsc1BLAQItABQABgAIAAAAIQDo&#10;NMBChQIAACUFAAAOAAAAAAAAAAAAAAAAAC4CAABkcnMvZTJvRG9jLnhtbFBLAQItABQABgAIAAAA&#10;IQB6Wdle3gAAAAkBAAAPAAAAAAAAAAAAAAAAAN8EAABkcnMvZG93bnJldi54bWxQSwUGAAAAAAQA&#10;BADzAAAA6gUAAAAA&#10;" path="m18534,162102c18534,91489,64937,31360,127961,20305,193717,8771,256690,54188,273703,125416r17948,l259477,162101,217514,125416r17757,c219160,74954,172853,46200,127296,58367,85316,69579,55603,112571,55603,162102r-37069,xe" fillcolor="#00a0b8" strokecolor="#007486" strokeweight="2pt">
                <v:path arrowok="t" o:connecttype="custom" o:connectlocs="18534,162102;127961,20305;273703,125416;291651,125416;259477,162101;217514,125416;235271,125416;127296,58367;55603,162102;18534,162102" o:connectangles="0,0,0,0,0,0,0,0,0,0"/>
              </v:shape>
            </w:pict>
          </mc:Fallback>
        </mc:AlternateContent>
      </w:r>
      <w:r>
        <w:rPr>
          <w:noProof/>
        </w:rPr>
        <mc:AlternateContent>
          <mc:Choice Requires="wps">
            <w:drawing>
              <wp:anchor distT="0" distB="0" distL="114300" distR="114300" simplePos="0" relativeHeight="251671552" behindDoc="0" locked="0" layoutInCell="1" allowOverlap="1" wp14:anchorId="56509677" wp14:editId="6CA93F33">
                <wp:simplePos x="0" y="0"/>
                <wp:positionH relativeFrom="column">
                  <wp:posOffset>204470</wp:posOffset>
                </wp:positionH>
                <wp:positionV relativeFrom="paragraph">
                  <wp:posOffset>3273424</wp:posOffset>
                </wp:positionV>
                <wp:extent cx="296545" cy="287019"/>
                <wp:effectExtent l="0" t="0" r="13335" b="13335"/>
                <wp:wrapNone/>
                <wp:docPr id="10" name="Flecha: circular 10"/>
                <wp:cNvGraphicFramePr/>
                <a:graphic xmlns:a="http://schemas.openxmlformats.org/drawingml/2006/main">
                  <a:graphicData uri="http://schemas.microsoft.com/office/word/2010/wordprocessingShape">
                    <wps:wsp>
                      <wps:cNvSpPr/>
                      <wps:spPr>
                        <a:xfrm rot="5400000">
                          <a:off x="0" y="0"/>
                          <a:ext cx="296545" cy="287019"/>
                        </a:xfrm>
                        <a:prstGeom prst="circularArrow">
                          <a:avLst/>
                        </a:prstGeom>
                        <a:solidFill>
                          <a:srgbClr val="00A0B8"/>
                        </a:solidFill>
                        <a:ln w="25400" cap="flat" cmpd="sng" algn="ctr">
                          <a:solidFill>
                            <a:srgbClr val="00A0B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DCBA3" id="Flecha: circular 10" o:spid="_x0000_s1026" style="position:absolute;margin-left:16.1pt;margin-top:257.75pt;width:23.35pt;height:22.6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6545,28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g3fAIAABoFAAAOAAAAZHJzL2Uyb0RvYy54bWysVEtv2zAMvg/YfxB0X+wESR9GkyJrkGFA&#10;0RZoi54ZWYoN6DVKidP9+lGy09d6GuaDQIrUR/Ij6YvLg9FsLzG0zs75eFRyJq1wdWu3c/74sP52&#10;xlmIYGvQzso5f5aBXy6+frnofCUnrnG6lsgIxIaq83PexOirogiikQbCyHlpyagcGoik4raoETpC&#10;N7qYlOVJ0TmsPTohQ6DbVW/ki4yvlBTxVqkgI9NzTrnFfGI+N+ksFhdQbRF804ohDfiHLAy0loK+&#10;QK0gAtth+xeUaQW64FQcCWcKp1QrZK6BqhmXH6q5b8DLXAuRE/wLTeH/wYqb/R2ytqbeET0WDPVo&#10;raVooGKiRbHTgIxMxFPnQ0Xu9/4OBy2QmIo+KDQMHZE7m5bpy1RQceyQmX5+YVoeIhN0OTk/mU1n&#10;nAkyTc5Oy/F5ilD0UAnSY4g/pDMsCXN+TGWJ6LqMDvvrEPs3R9/0Ljjd1utW66zgdnOlke0hdb9c&#10;lt/PhjDv3LRlHaWRcqeMgKZQaYgkGk+8BLvlDPSWxltEzLHfvQ6fBMnBG6hlH3qWOemTHdxzse9w&#10;UhUrCE3/JJuGZLVNeDJP81B06kXPfpI2rn6mLuYOUAnBi3VLaNcQ4h0gzTNd0o7GWzqUdlSsGyTO&#10;Goe/P7tP/jRmZOWso/0gIn7tACVn+qelATwfT6cEG7MynZ1OSMG3ls1bi92ZK0dNGOfsspj8oz6K&#10;Cp15olVepqhkAisodk/5oFzFfm/pZyDkcpndaIk8xGt770UCTzwlHh8OT4B+mJ1IQ3fjjrsE1YfJ&#10;6X3TS+uWu+hUm8fqlVdqVVJoAXPThp9F2vC3evZ6/aUt/gAAAP//AwBQSwMEFAAGAAgAAAAhAPId&#10;SIzfAAAACQEAAA8AAABkcnMvZG93bnJldi54bWxMj8FOg0AQhu8mvsNmTLwYu1AqJcjSWBOTmvRC&#10;9eBxy45AZGcJuwV8e8eTHmfmzzffX+wW24sJR985UhCvIhBItTMdNQre317uMxA+aDK6d4QKvtHD&#10;rry+KnRu3EwVTqfQCIaQz7WCNoQhl9LXLVrtV25A4tunG60OPI6NNKOeGW57uY6iVFrdEX9o9YDP&#10;LdZfp4tVkNBrVu2ntDreJYd9XM/JhzmQUrc3y9MjiIBL+AvDrz6rQ8lOZ3ch40XPjISrBAUP8WYL&#10;ggPbbA3izIs03oAsC/m/QfkDAAD//wMAUEsBAi0AFAAGAAgAAAAhALaDOJL+AAAA4QEAABMAAAAA&#10;AAAAAAAAAAAAAAAAAFtDb250ZW50X1R5cGVzXS54bWxQSwECLQAUAAYACAAAACEAOP0h/9YAAACU&#10;AQAACwAAAAAAAAAAAAAAAAAvAQAAX3JlbHMvLnJlbHNQSwECLQAUAAYACAAAACEA5IR4N3wCAAAa&#10;BQAADgAAAAAAAAAAAAAAAAAuAgAAZHJzL2Uyb0RvYy54bWxQSwECLQAUAAYACAAAACEA8h1IjN8A&#10;AAAJAQAADwAAAAAAAAAAAAAAAADWBAAAZHJzL2Rvd25yZXYueG1sUEsFBgAAAAAEAAQA8wAAAOIF&#10;AAAAAA==&#10;" path="m17939,143510c17939,80795,65966,27696,130449,19119v63480,-8443,123913,28826,142534,87902l289889,107021r-29221,36488l218134,107021r16425,c216694,68928,173538,47551,130415,55434,85950,63563,53816,100512,53816,143510r-35877,xe" fillcolor="#00a0b8" strokecolor="#007486" strokeweight="2pt">
                <v:path arrowok="t" o:connecttype="custom" o:connectlocs="17939,143510;130449,19119;272983,107021;289889,107021;260668,143509;218134,107021;234559,107021;130415,55434;53816,143510;17939,143510" o:connectangles="0,0,0,0,0,0,0,0,0,0"/>
              </v:shape>
            </w:pict>
          </mc:Fallback>
        </mc:AlternateContent>
      </w:r>
    </w:p>
    <w:tbl>
      <w:tblPr>
        <w:tblStyle w:val="Tablaconcuadrcula"/>
        <w:tblW w:w="0" w:type="auto"/>
        <w:tblLook w:val="04A0" w:firstRow="1" w:lastRow="0" w:firstColumn="1" w:lastColumn="0" w:noHBand="0" w:noVBand="1"/>
      </w:tblPr>
      <w:tblGrid>
        <w:gridCol w:w="2605"/>
        <w:gridCol w:w="2605"/>
        <w:gridCol w:w="2605"/>
      </w:tblGrid>
      <w:tr w:rsidR="00440A7C" w:rsidTr="00440A7C">
        <w:trPr>
          <w:trHeight w:val="531"/>
        </w:trPr>
        <w:tc>
          <w:tcPr>
            <w:tcW w:w="2605" w:type="dxa"/>
          </w:tcPr>
          <w:p w:rsidR="00440A7C" w:rsidRDefault="00440A7C" w:rsidP="00721FB4">
            <w:bookmarkStart w:id="0" w:name="_Hlk510874923"/>
            <w:bookmarkStart w:id="1" w:name="_GoBack"/>
            <w:r>
              <w:t>Movimiento</w:t>
            </w:r>
          </w:p>
        </w:tc>
        <w:tc>
          <w:tcPr>
            <w:tcW w:w="2605" w:type="dxa"/>
          </w:tcPr>
          <w:p w:rsidR="00440A7C" w:rsidRDefault="00440A7C" w:rsidP="00721FB4">
            <w:r>
              <w:t>Lógica</w:t>
            </w:r>
            <w:r w:rsidR="005C68DD">
              <w:t xml:space="preserve"> </w:t>
            </w:r>
          </w:p>
        </w:tc>
        <w:tc>
          <w:tcPr>
            <w:tcW w:w="2605" w:type="dxa"/>
          </w:tcPr>
          <w:p w:rsidR="00440A7C" w:rsidRDefault="00440A7C" w:rsidP="00721FB4">
            <w:r>
              <w:t>Instrucción</w:t>
            </w:r>
          </w:p>
        </w:tc>
      </w:tr>
      <w:tr w:rsidR="00440A7C" w:rsidTr="00440A7C">
        <w:trPr>
          <w:trHeight w:val="945"/>
        </w:trPr>
        <w:tc>
          <w:tcPr>
            <w:tcW w:w="2605" w:type="dxa"/>
          </w:tcPr>
          <w:p w:rsidR="00440A7C" w:rsidRDefault="00813E9B" w:rsidP="00721FB4">
            <w:r>
              <w:rPr>
                <w:noProof/>
              </w:rPr>
              <mc:AlternateContent>
                <mc:Choice Requires="wps">
                  <w:drawing>
                    <wp:anchor distT="0" distB="0" distL="114300" distR="114300" simplePos="0" relativeHeight="251681792" behindDoc="0" locked="0" layoutInCell="1" allowOverlap="1" wp14:anchorId="06EF0E09" wp14:editId="1BFA132A">
                      <wp:simplePos x="0" y="0"/>
                      <wp:positionH relativeFrom="column">
                        <wp:posOffset>241300</wp:posOffset>
                      </wp:positionH>
                      <wp:positionV relativeFrom="paragraph">
                        <wp:posOffset>140335</wp:posOffset>
                      </wp:positionV>
                      <wp:extent cx="1247775" cy="333375"/>
                      <wp:effectExtent l="0" t="0" r="9525" b="9525"/>
                      <wp:wrapNone/>
                      <wp:docPr id="18" name="Cuadro de texto 18"/>
                      <wp:cNvGraphicFramePr/>
                      <a:graphic xmlns:a="http://schemas.openxmlformats.org/drawingml/2006/main">
                        <a:graphicData uri="http://schemas.microsoft.com/office/word/2010/wordprocessingShape">
                          <wps:wsp>
                            <wps:cNvSpPr txBox="1"/>
                            <wps:spPr>
                              <a:xfrm>
                                <a:off x="0" y="0"/>
                                <a:ext cx="1247775" cy="333375"/>
                              </a:xfrm>
                              <a:prstGeom prst="rect">
                                <a:avLst/>
                              </a:prstGeom>
                              <a:solidFill>
                                <a:schemeClr val="lt1"/>
                              </a:solidFill>
                              <a:ln w="6350">
                                <a:noFill/>
                              </a:ln>
                            </wps:spPr>
                            <wps:txbx>
                              <w:txbxContent>
                                <w:p w:rsidR="00813E9B" w:rsidRPr="00813E9B" w:rsidRDefault="00813E9B" w:rsidP="00813E9B">
                                  <w:pPr>
                                    <w:rPr>
                                      <w:lang w:val="es-PA"/>
                                    </w:rPr>
                                  </w:pPr>
                                  <w:r>
                                    <w:rPr>
                                      <w:lang w:val="es-PA"/>
                                    </w:rPr>
                                    <w:t>Hacia Adelante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EF0E09" id="_x0000_t202" coordsize="21600,21600" o:spt="202" path="m,l,21600r21600,l21600,xe">
                      <v:stroke joinstyle="miter"/>
                      <v:path gradientshapeok="t" o:connecttype="rect"/>
                    </v:shapetype>
                    <v:shape id="Cuadro de texto 18" o:spid="_x0000_s1026" type="#_x0000_t202" style="position:absolute;margin-left:19pt;margin-top:11.05pt;width:98.25pt;height:26.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KXRgIAAIIEAAAOAAAAZHJzL2Uyb0RvYy54bWysVMFu2zAMvQ/YPwi6L07SpOmCOEWWosOA&#10;oi3QDj0rshwbkEVNUmJ3X78n2Wm7bqdhOSiUSD2R75FeXXaNZkflfE0m55PRmDNlJBW12ef8++P1&#10;pwvOfBCmEJqMyvmz8vxy/fHDqrVLNaWKdKEcA4jxy9bmvArBLrPMy0o1wo/IKgNnSa4RAVu3zwon&#10;WqA3OpuOx+dZS66wjqTyHqdXvZOvE35ZKhnuytKrwHTOkVtIq0vrLq7ZeiWWeydsVcshDfEPWTSi&#10;Nnj0BepKBMEOrv4DqqmlI09lGElqMirLWqpUA6qZjN9V81AJq1ItIMfbF5r8/4OVt8d7x+oC2kEp&#10;IxpotD2IwhErFAuqC8TgAU2t9UtEP1jEh+4LdbhyOvc4jNV3pWviP+pi8IPw5xeSAcVkvDSdLRaL&#10;OWcSvjP8YAM+e71tnQ9fFTUsGjl3EDFxK443PvShp5D4mCddF9e11mkTG0dttWNHAcl1SDkC/Lco&#10;bVib8/Oz+TgBG4rXe2RtkEusta8pWqHbdQMBOyqeUb+jvpG8ldc1krwRPtwLh85ByZiGcIel1IRH&#10;aLA4q8j9/Nt5jIeg8HLWohNz7n8chFOc6W8GUn+ezGaxddNmNl9MsXFvPbu3HnNotoTKJ5g7K5MZ&#10;44M+maWj5glDs4mvwiWMxNs5DydzG/r5wNBJtdmkIDSrFeHGPFgZoSPTUYLH7kk4O+gUm+WWTj0r&#10;lu/k6mPjTUObQ6CyTlpGgntWB97R6KkbhqGMk/R2n6JePx3rXwAAAP//AwBQSwMEFAAGAAgAAAAh&#10;AOUb6FXgAAAACAEAAA8AAABkcnMvZG93bnJldi54bWxMj0tPwzAQhO9I/Adrkbgg6jTpSyGbCiEe&#10;Um80LYibGy9JRLyOYjcJ/x5zguNoRjPfZNvJtGKg3jWWEeazCARxaXXDFcKheLrdgHBesVatZUL4&#10;Jgfb/PIiU6m2I7/SsPeVCCXsUoVQe9+lUrqyJqPczHbEwfu0vVE+yL6SuldjKDetjKNoJY1qOCzU&#10;qqOHmsqv/dkgfNxU7zs3PR/HZJl0jy9DsX7TBeL11XR/B8LT5P/C8Isf0CEPTCd7Zu1Ei5BswhWP&#10;EMdzEMGPk8USxAlhvViBzDP5/0D+AwAA//8DAFBLAQItABQABgAIAAAAIQC2gziS/gAAAOEBAAAT&#10;AAAAAAAAAAAAAAAAAAAAAABbQ29udGVudF9UeXBlc10ueG1sUEsBAi0AFAAGAAgAAAAhADj9If/W&#10;AAAAlAEAAAsAAAAAAAAAAAAAAAAALwEAAF9yZWxzLy5yZWxzUEsBAi0AFAAGAAgAAAAhAGhfUpdG&#10;AgAAggQAAA4AAAAAAAAAAAAAAAAALgIAAGRycy9lMm9Eb2MueG1sUEsBAi0AFAAGAAgAAAAhAOUb&#10;6FXgAAAACAEAAA8AAAAAAAAAAAAAAAAAoAQAAGRycy9kb3ducmV2LnhtbFBLBQYAAAAABAAEAPMA&#10;AACtBQAAAAA=&#10;" fillcolor="white [3201]" stroked="f" strokeweight=".5pt">
                      <v:textbox>
                        <w:txbxContent>
                          <w:p w:rsidR="00813E9B" w:rsidRPr="00813E9B" w:rsidRDefault="00813E9B" w:rsidP="00813E9B">
                            <w:pPr>
                              <w:rPr>
                                <w:lang w:val="es-PA"/>
                              </w:rPr>
                            </w:pPr>
                            <w:r>
                              <w:rPr>
                                <w:lang w:val="es-PA"/>
                              </w:rPr>
                              <w:t>Hacia Adelante</w:t>
                            </w:r>
                          </w:p>
                        </w:txbxContent>
                      </v:textbox>
                    </v:shape>
                  </w:pict>
                </mc:Fallback>
              </mc:AlternateContent>
            </w:r>
          </w:p>
        </w:tc>
        <w:tc>
          <w:tcPr>
            <w:tcW w:w="2605" w:type="dxa"/>
          </w:tcPr>
          <w:p w:rsidR="00440A7C" w:rsidRDefault="005C68DD" w:rsidP="00721FB4">
            <w:r>
              <w:t>Los dos motores están funcionando.</w:t>
            </w:r>
          </w:p>
        </w:tc>
        <w:tc>
          <w:tcPr>
            <w:tcW w:w="2605" w:type="dxa"/>
          </w:tcPr>
          <w:p w:rsidR="00440A7C" w:rsidRDefault="005C68DD" w:rsidP="00721FB4">
            <w:r>
              <w:t>1</w:t>
            </w:r>
          </w:p>
        </w:tc>
      </w:tr>
      <w:tr w:rsidR="00440A7C" w:rsidTr="00440A7C">
        <w:trPr>
          <w:trHeight w:val="1001"/>
        </w:trPr>
        <w:tc>
          <w:tcPr>
            <w:tcW w:w="2605" w:type="dxa"/>
          </w:tcPr>
          <w:p w:rsidR="00440A7C" w:rsidRDefault="00813E9B" w:rsidP="00721FB4">
            <w:r w:rsidRPr="00813E9B">
              <w:rPr>
                <w:noProof/>
              </w:rPr>
              <mc:AlternateContent>
                <mc:Choice Requires="wps">
                  <w:drawing>
                    <wp:anchor distT="0" distB="0" distL="114300" distR="114300" simplePos="0" relativeHeight="251683840" behindDoc="0" locked="0" layoutInCell="1" allowOverlap="1" wp14:anchorId="64612C73" wp14:editId="7EF32B77">
                      <wp:simplePos x="0" y="0"/>
                      <wp:positionH relativeFrom="column">
                        <wp:posOffset>270193</wp:posOffset>
                      </wp:positionH>
                      <wp:positionV relativeFrom="paragraph">
                        <wp:posOffset>95885</wp:posOffset>
                      </wp:positionV>
                      <wp:extent cx="1247775" cy="333375"/>
                      <wp:effectExtent l="0" t="0" r="9525" b="9525"/>
                      <wp:wrapNone/>
                      <wp:docPr id="19" name="Cuadro de texto 19"/>
                      <wp:cNvGraphicFramePr/>
                      <a:graphic xmlns:a="http://schemas.openxmlformats.org/drawingml/2006/main">
                        <a:graphicData uri="http://schemas.microsoft.com/office/word/2010/wordprocessingShape">
                          <wps:wsp>
                            <wps:cNvSpPr txBox="1"/>
                            <wps:spPr>
                              <a:xfrm>
                                <a:off x="0" y="0"/>
                                <a:ext cx="1247775" cy="333375"/>
                              </a:xfrm>
                              <a:prstGeom prst="rect">
                                <a:avLst/>
                              </a:prstGeom>
                              <a:solidFill>
                                <a:sysClr val="window" lastClr="FFFFFF"/>
                              </a:solidFill>
                              <a:ln w="6350">
                                <a:noFill/>
                              </a:ln>
                            </wps:spPr>
                            <wps:txbx>
                              <w:txbxContent>
                                <w:p w:rsidR="00813E9B" w:rsidRPr="00813E9B" w:rsidRDefault="00813E9B" w:rsidP="00813E9B">
                                  <w:pPr>
                                    <w:rPr>
                                      <w:lang w:val="es-PA"/>
                                    </w:rPr>
                                  </w:pPr>
                                  <w:r>
                                    <w:rPr>
                                      <w:lang w:val="es-PA"/>
                                    </w:rPr>
                                    <w:t>Hacia Atrás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12C73" id="Cuadro de texto 19" o:spid="_x0000_s1027" type="#_x0000_t202" style="position:absolute;margin-left:21.3pt;margin-top:7.55pt;width:98.25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bQ9TgIAAJoEAAAOAAAAZHJzL2Uyb0RvYy54bWysVEtvGjEQvlfqf7B8LwsEQoOyRJSIqhJK&#10;IiVVzsbrhZW8Htc27NJf389eIDTtqeoezLwf38xwe9fWmu2V8xWZnA96fc6UkVRUZpPz7y/LT585&#10;80GYQmgyKucH5fnd7OOH28ZO1ZC2pAvlGIIYP21szrch2GmWeblVtfA9sspAWZKrRQDrNlnhRIPo&#10;tc6G/f511pArrCOpvIf0vlPyWYpflkqGx7L0KjCdc9QW0uvSu45vNrsV040TdlvJYxniH6qoRWWQ&#10;9BzqXgTBdq76I1RdSUeeytCTVGdUlpVUqQd0M+i/6+Z5K6xKvQAcb88w+f8XVj7snxyrCszuhjMj&#10;asxosROFI1YoFlQbiEEDmBrrp7B+trAP7Rdq4XKSewhj923p6viLvhj0APxwBhmhmIxOw9FkMhlz&#10;JqG7wgca4bM3b+t8+KqoZpHIucMQE7Ziv/KhMz2ZxGSedFUsK60Tc/AL7dheYN5Yk4IazrTwAcKc&#10;L9N3zPabmzasyfn11bifMhmK8bpU2qC42HzXZKRCu247zE4ArKk4ABdH3YJ5K5cVil8h85Nw2ChA&#10;gSsJj3hKTchFR4qzLbmff5NHewwaWs4abGjO/Y+dcAoNfTNYgZvBaBRXOjGj8WQIxl1q1pcas6sX&#10;BFAGuEcrExntgz6RpaP6Fcc0j1mhEkYid87DiVyE7m5wjFLN58kIS2xFWJlnK2PoOIE4mpf2VTh7&#10;nF9cogc67bKYvhtjZxs9Dc13gcoqzTji3KF6hB8HkLbkeKzxwi75ZPX2lzL7BQAA//8DAFBLAwQU&#10;AAYACAAAACEAJDW25+AAAAAIAQAADwAAAGRycy9kb3ducmV2LnhtbEyPQU/DMAyF70j8h8hI3Fi6&#10;Ah2UphNCIJhEtVGQuGaNaQuNUzXZWvbrMSe42X5Pz9/LlpPtxB4H3zpSMJ9FIJAqZ1qqFby9Ppxd&#10;gfBBk9GdI1TwjR6W+fFRplPjRnrBfRlqwSHkU62gCaFPpfRVg1b7meuRWPtwg9WB16GWZtAjh9tO&#10;xlGUSKtb4g+N7vGuweqr3FkF72P5OKxXq89N/1Qc1oeyeMb7QqnTk+n2BkTAKfyZ4Ref0SFnpq3b&#10;kfGiU3ARJ+zk++UcBOvx+TUPWwXJIgGZZ/J/gfwHAAD//wMAUEsBAi0AFAAGAAgAAAAhALaDOJL+&#10;AAAA4QEAABMAAAAAAAAAAAAAAAAAAAAAAFtDb250ZW50X1R5cGVzXS54bWxQSwECLQAUAAYACAAA&#10;ACEAOP0h/9YAAACUAQAACwAAAAAAAAAAAAAAAAAvAQAAX3JlbHMvLnJlbHNQSwECLQAUAAYACAAA&#10;ACEAkg20PU4CAACaBAAADgAAAAAAAAAAAAAAAAAuAgAAZHJzL2Uyb0RvYy54bWxQSwECLQAUAAYA&#10;CAAAACEAJDW25+AAAAAIAQAADwAAAAAAAAAAAAAAAACoBAAAZHJzL2Rvd25yZXYueG1sUEsFBgAA&#10;AAAEAAQA8wAAALUFAAAAAA==&#10;" fillcolor="window" stroked="f" strokeweight=".5pt">
                      <v:textbox>
                        <w:txbxContent>
                          <w:p w:rsidR="00813E9B" w:rsidRPr="00813E9B" w:rsidRDefault="00813E9B" w:rsidP="00813E9B">
                            <w:pPr>
                              <w:rPr>
                                <w:lang w:val="es-PA"/>
                              </w:rPr>
                            </w:pPr>
                            <w:r>
                              <w:rPr>
                                <w:lang w:val="es-PA"/>
                              </w:rPr>
                              <w:t xml:space="preserve">Hacia </w:t>
                            </w:r>
                            <w:r>
                              <w:rPr>
                                <w:lang w:val="es-PA"/>
                              </w:rPr>
                              <w:t>Atrás</w:t>
                            </w:r>
                          </w:p>
                        </w:txbxContent>
                      </v:textbox>
                    </v:shape>
                  </w:pict>
                </mc:Fallback>
              </mc:AlternateContent>
            </w:r>
            <w:r w:rsidR="00440A7C">
              <w:rPr>
                <w:noProof/>
              </w:rPr>
              <mc:AlternateContent>
                <mc:Choice Requires="wps">
                  <w:drawing>
                    <wp:anchor distT="0" distB="0" distL="114300" distR="114300" simplePos="0" relativeHeight="251665408" behindDoc="0" locked="0" layoutInCell="1" allowOverlap="1" wp14:anchorId="0215F0BA" wp14:editId="1EC0D209">
                      <wp:simplePos x="0" y="0"/>
                      <wp:positionH relativeFrom="column">
                        <wp:posOffset>22225</wp:posOffset>
                      </wp:positionH>
                      <wp:positionV relativeFrom="paragraph">
                        <wp:posOffset>105410</wp:posOffset>
                      </wp:positionV>
                      <wp:extent cx="142875" cy="400050"/>
                      <wp:effectExtent l="19050" t="0" r="28575" b="38100"/>
                      <wp:wrapNone/>
                      <wp:docPr id="6" name="Flecha: hacia arriba 6"/>
                      <wp:cNvGraphicFramePr/>
                      <a:graphic xmlns:a="http://schemas.openxmlformats.org/drawingml/2006/main">
                        <a:graphicData uri="http://schemas.microsoft.com/office/word/2010/wordprocessingShape">
                          <wps:wsp>
                            <wps:cNvSpPr/>
                            <wps:spPr>
                              <a:xfrm rot="10800000">
                                <a:off x="0" y="0"/>
                                <a:ext cx="142875" cy="400050"/>
                              </a:xfrm>
                              <a:prstGeom prst="upArrow">
                                <a:avLst/>
                              </a:prstGeom>
                              <a:solidFill>
                                <a:srgbClr val="00A0B8"/>
                              </a:solidFill>
                              <a:ln w="25400" cap="flat" cmpd="sng" algn="ctr">
                                <a:solidFill>
                                  <a:srgbClr val="00A0B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113309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hacia arriba 6" o:spid="_x0000_s1026" type="#_x0000_t68" style="position:absolute;margin-left:1.75pt;margin-top:8.3pt;width:11.25pt;height:31.5pt;rotation:180;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iJsfwIAABcFAAAOAAAAZHJzL2Uyb0RvYy54bWysVE1v2zAMvQ/YfxB0X+0ESZsadYqsRYYB&#10;RVugHXpmZCkWIEsapcTpfv0o2f3uaZgPgiiSj+Qj6bPzQ2fYXmLQztZ8clRyJq1wjbbbmv+6X39b&#10;cBYi2AaMs7LmjzLw8+XXL2e9r+TUtc40EhmB2FD1vuZtjL4qiiBa2UE4cl5aUiqHHUQScVs0CD2h&#10;d6aYluVx0TtsPDohQ6DXy0HJlxlfKSnijVJBRmZqTrnFfGI+N+kslmdQbRF8q8WYBvxDFh1oS0Gf&#10;oS4hAtuh/gDVaYEuOBWPhOsKp5QWMtdA1UzKd9XcteBlroXICf6ZpvD/YMX1/haZbmp+zJmFjlq0&#10;NlK0ULEWhAYGiHoD7Dgx1ftQkcOdv8VRCnRNZR8Udgwd0TspF2X6MhtUHztksh+fyZaHyAQ9TmbT&#10;xcmcM0GqGTnMczOKASthegzxh3QdS5ea7/wK0fUZF/ZXIVIKZP1klTyCM7pZa2OygNvNhUG2h9T6&#10;clV+X6QayOWNmbGsr/l0TilQLkAjqAxEunaeSAl2yxmYLc22iJhjv/EOnwTJwVto5BB6ntkYIw/m&#10;H7NIVVxCaAeXHGJM1tiEJ/Moj0WnNgzEp9vGNY/Uwkw+lRC8WGtCu4IQbwFpmOmRFjTe0KGMo2Ld&#10;eOOsdfjns/dkTzNGWs56Wg4i4vcOUHJmflqavtPJbJa2KQuz+cmUBHyt2bzW2F134agJk5xdvib7&#10;aJ6uCl33QHu8SlFJBVZQ7IHyUbiIw9LSn0DI1Sqb0QZ5iFf2zosEnnhKPN4fHgD9ODWRxu3aPS0S&#10;VO8mZ7BNntatdtEpncfqhVdqVRJo+3LTxj9FWu/XcrZ6+Z8t/wIAAP//AwBQSwMEFAAGAAgAAAAh&#10;ABbNYYPYAAAABgEAAA8AAABkcnMvZG93bnJldi54bWxMj9FOhDAQRd9N/IdmTHxzi6hdQcrGmOwH&#10;iPsBhY5ApFPSdgH36x2f9PHOvbn3THXY3CQWDHH0pOF+l4FA6rwdqddw+jjePYOIyZA1kyfU8I0R&#10;DvX1VWVK61d6x6VJveASiqXRMKQ0l1LGbkBn4s7PSOx9+uBMYhl6aYNZudxNMs8yJZ0ZiRcGM+Pb&#10;gN1Xc3Ya5iXlTXtycn0Ml9BEW1y6Y6H17c32+gIi4Zb+wvCLz+hQM1Prz2SjmDQ8PHGQz0qBYDtX&#10;/FmrYV8okHUl/+PXPwAAAP//AwBQSwECLQAUAAYACAAAACEAtoM4kv4AAADhAQAAEwAAAAAAAAAA&#10;AAAAAAAAAAAAW0NvbnRlbnRfVHlwZXNdLnhtbFBLAQItABQABgAIAAAAIQA4/SH/1gAAAJQBAAAL&#10;AAAAAAAAAAAAAAAAAC8BAABfcmVscy8ucmVsc1BLAQItABQABgAIAAAAIQD7AiJsfwIAABcFAAAO&#10;AAAAAAAAAAAAAAAAAC4CAABkcnMvZTJvRG9jLnhtbFBLAQItABQABgAIAAAAIQAWzWGD2AAAAAYB&#10;AAAPAAAAAAAAAAAAAAAAANkEAABkcnMvZG93bnJldi54bWxQSwUGAAAAAAQABADzAAAA3gUAAAAA&#10;" adj="3857" fillcolor="#00a0b8" strokecolor="#007486" strokeweight="2pt"/>
                  </w:pict>
                </mc:Fallback>
              </mc:AlternateContent>
            </w:r>
            <w:r w:rsidR="00440A7C">
              <w:rPr>
                <w:noProof/>
              </w:rPr>
              <mc:AlternateContent>
                <mc:Choice Requires="wps">
                  <w:drawing>
                    <wp:anchor distT="0" distB="0" distL="114300" distR="114300" simplePos="0" relativeHeight="251663360" behindDoc="0" locked="0" layoutInCell="1" allowOverlap="1" wp14:anchorId="2337DF3E" wp14:editId="317C183A">
                      <wp:simplePos x="0" y="0"/>
                      <wp:positionH relativeFrom="column">
                        <wp:posOffset>12700</wp:posOffset>
                      </wp:positionH>
                      <wp:positionV relativeFrom="paragraph">
                        <wp:posOffset>-523240</wp:posOffset>
                      </wp:positionV>
                      <wp:extent cx="142875" cy="400050"/>
                      <wp:effectExtent l="19050" t="19050" r="28575" b="19050"/>
                      <wp:wrapNone/>
                      <wp:docPr id="5" name="Flecha: hacia arriba 5"/>
                      <wp:cNvGraphicFramePr/>
                      <a:graphic xmlns:a="http://schemas.openxmlformats.org/drawingml/2006/main">
                        <a:graphicData uri="http://schemas.microsoft.com/office/word/2010/wordprocessingShape">
                          <wps:wsp>
                            <wps:cNvSpPr/>
                            <wps:spPr>
                              <a:xfrm>
                                <a:off x="0" y="0"/>
                                <a:ext cx="142875" cy="4000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5B92B2" id="Flecha: hacia arriba 5" o:spid="_x0000_s1026" type="#_x0000_t68" style="position:absolute;margin-left:1pt;margin-top:-41.2pt;width:11.25pt;height:31.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3bgeQIAAEYFAAAOAAAAZHJzL2Uyb0RvYy54bWysVN9P2zAQfp+0/8Hy+0hatYNFpKgCMU1C&#10;DA0mnq+OTSw5tnd2m3Z//c5OGhCgPUx7ce58v7985/OLfWfYTmLQztZ8dlJyJq1wjbZPNf/5cP3p&#10;jLMQwTZgnJU1P8jAL1YfP5z3vpJz1zrTSGSUxIaq9zVvY/RVUQTRyg7CifPSklE57CCSik9Fg9BT&#10;9s4U87L8XPQOG49OyBDo9mow8lXOr5QU8btSQUZmak69xXxiPjfpLFbnUD0h+FaLsQ34hy460JaK&#10;TqmuIALbon6TqtMCXXAqngjXFU4pLWSegaaZla+muW/ByzwLgRP8BFP4f2nF7e4OmW5qvuTMQke/&#10;6NpI0ULFWhAaGCDqDbBlQqr3oaKAe3+HoxZITGPvFXbpSwOxfUb3MKEr95EJupwt5menVEWQaVGW&#10;5TKjXzwHewzxq3QdS0LNt36N6PoMK+xuQqSa5H30IiX1M3SQpXgwMjVh7A+paCaqOc/RmU3y0iDb&#10;AfEAhJA2zgZTC40crpfU07GlKSKXzAlTZqWNmXKPCRJT3+Yeeh39U6jMZJyCy781NgRPEbmys3EK&#10;7rR1+F4CQ1ONlQf/I0gDNAmljWsO9MfRDasQvLjWBPcNhHgHSNynLaF9jt/pUMb1NXejxFnr8Pd7&#10;98mfKElWznrapZqHX1tAyZn5ZomsX2aLRVq+rCyWp3NS8KVl89Jit92lo980o5fDiywm/2iOokLX&#10;PdLar1NVMoEVVLvmIuJRuYzDjtPDIeR6nd1o4TzEG3vvRUqeUE1cetg/AvqRc5HIeuuOewfVK94N&#10;vinSuvU2OqUzKZ9xHfGmZc3EGR+W9Bq81LPX8/O3+gMAAP//AwBQSwMEFAAGAAgAAAAhALLGpWvg&#10;AAAACAEAAA8AAABkcnMvZG93bnJldi54bWxMj0FLw0AQhe+C/2EZwVu7aYjSxmxKEaSgB7Fqsbdt&#10;dpoEd2dDdpOm/97xpMc3b3jve8V6claM2IfWk4LFPAGBVHnTUq3g4/1ptgQRoiajrSdUcMEA6/L6&#10;qtC58Wd6w3EXa8EhFHKtoImxy6UMVYNOh7nvkNg7+d7pyLKvpen1mcOdlWmS3EunW+KGRnf42GD1&#10;vRucgkP9/HL62m62+/0n2bF/vayGQ6vU7c20eQARcYp/z/CLz+hQMtPRD2SCsApSXhIVzJZpBoL9&#10;NLsDceTDYpWBLAv5f0D5AwAA//8DAFBLAQItABQABgAIAAAAIQC2gziS/gAAAOEBAAATAAAAAAAA&#10;AAAAAAAAAAAAAABbQ29udGVudF9UeXBlc10ueG1sUEsBAi0AFAAGAAgAAAAhADj9If/WAAAAlAEA&#10;AAsAAAAAAAAAAAAAAAAALwEAAF9yZWxzLy5yZWxzUEsBAi0AFAAGAAgAAAAhALjPduB5AgAARgUA&#10;AA4AAAAAAAAAAAAAAAAALgIAAGRycy9lMm9Eb2MueG1sUEsBAi0AFAAGAAgAAAAhALLGpWvgAAAA&#10;CAEAAA8AAAAAAAAAAAAAAAAA0wQAAGRycy9kb3ducmV2LnhtbFBLBQYAAAAABAAEAPMAAADgBQAA&#10;AAA=&#10;" adj="3857" fillcolor="#00a0b8 [3204]" strokecolor="#004f5b [1604]" strokeweight="2pt"/>
                  </w:pict>
                </mc:Fallback>
              </mc:AlternateContent>
            </w:r>
          </w:p>
        </w:tc>
        <w:tc>
          <w:tcPr>
            <w:tcW w:w="2605" w:type="dxa"/>
          </w:tcPr>
          <w:p w:rsidR="00440A7C" w:rsidRDefault="005C68DD" w:rsidP="00721FB4">
            <w:r>
              <w:t>Los dos motores están funcionando, pero con las bobinas invertidas.</w:t>
            </w:r>
          </w:p>
        </w:tc>
        <w:tc>
          <w:tcPr>
            <w:tcW w:w="2605" w:type="dxa"/>
          </w:tcPr>
          <w:p w:rsidR="00440A7C" w:rsidRDefault="005C68DD" w:rsidP="00721FB4">
            <w:r>
              <w:t>2</w:t>
            </w:r>
          </w:p>
        </w:tc>
      </w:tr>
      <w:tr w:rsidR="00440A7C" w:rsidTr="00440A7C">
        <w:trPr>
          <w:trHeight w:val="945"/>
        </w:trPr>
        <w:tc>
          <w:tcPr>
            <w:tcW w:w="2605" w:type="dxa"/>
          </w:tcPr>
          <w:p w:rsidR="00440A7C" w:rsidRDefault="00813E9B" w:rsidP="00721FB4">
            <w:r w:rsidRPr="00813E9B">
              <w:rPr>
                <w:noProof/>
              </w:rPr>
              <mc:AlternateContent>
                <mc:Choice Requires="wps">
                  <w:drawing>
                    <wp:anchor distT="0" distB="0" distL="114300" distR="114300" simplePos="0" relativeHeight="251685888" behindDoc="0" locked="0" layoutInCell="1" allowOverlap="1" wp14:anchorId="64612C73" wp14:editId="7EF32B77">
                      <wp:simplePos x="0" y="0"/>
                      <wp:positionH relativeFrom="column">
                        <wp:posOffset>614045</wp:posOffset>
                      </wp:positionH>
                      <wp:positionV relativeFrom="paragraph">
                        <wp:posOffset>112395</wp:posOffset>
                      </wp:positionV>
                      <wp:extent cx="762000" cy="352425"/>
                      <wp:effectExtent l="0" t="0" r="0" b="9525"/>
                      <wp:wrapNone/>
                      <wp:docPr id="20" name="Cuadro de texto 20"/>
                      <wp:cNvGraphicFramePr/>
                      <a:graphic xmlns:a="http://schemas.openxmlformats.org/drawingml/2006/main">
                        <a:graphicData uri="http://schemas.microsoft.com/office/word/2010/wordprocessingShape">
                          <wps:wsp>
                            <wps:cNvSpPr txBox="1"/>
                            <wps:spPr>
                              <a:xfrm>
                                <a:off x="0" y="0"/>
                                <a:ext cx="762000" cy="352425"/>
                              </a:xfrm>
                              <a:prstGeom prst="rect">
                                <a:avLst/>
                              </a:prstGeom>
                              <a:solidFill>
                                <a:sysClr val="window" lastClr="FFFFFF"/>
                              </a:solidFill>
                              <a:ln w="6350">
                                <a:noFill/>
                              </a:ln>
                            </wps:spPr>
                            <wps:txbx>
                              <w:txbxContent>
                                <w:p w:rsidR="00813E9B" w:rsidRPr="00813E9B" w:rsidRDefault="00813E9B" w:rsidP="00813E9B">
                                  <w:pPr>
                                    <w:rPr>
                                      <w:lang w:val="es-PA"/>
                                    </w:rPr>
                                  </w:pPr>
                                  <w:r>
                                    <w:rPr>
                                      <w:lang w:val="es-PA"/>
                                    </w:rPr>
                                    <w:t>Derecha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12C73" id="Cuadro de texto 20" o:spid="_x0000_s1028" type="#_x0000_t202" style="position:absolute;margin-left:48.35pt;margin-top:8.85pt;width:60pt;height:2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g32UAIAAJkEAAAOAAAAZHJzL2Uyb0RvYy54bWysVMFuGjEQvVfqP1i+lwUCJF1liSgRVaUo&#10;iUSqnI3XG1byelzbsEu/vs9eSGjaU1UOxp4Zv/G8N7PXN12j2V45X5Mp+Ggw5EwZSWVtXgr+/Wn1&#10;6YozH4QphSajCn5Qnt/MP364bm2uxrQlXSrHAGJ83tqCb0OweZZ5uVWN8AOyysBZkWtEwNG9ZKUT&#10;LdAbnY2Hw1nWkiutI6m8h/W2d/J5wq8qJcNDVXkVmC443hbS6tK6iWs2vxb5ixN2W8vjM8Q/vKIR&#10;tUHSV6hbEQTbufoPqKaWjjxVYSCpyaiqaqlSDahmNHxXzXorrEq1gBxvX2ny/w9W3u8fHavLgo9B&#10;jxENNFruROmIlYoF1QVi8ICm1voc0WuL+NB9oQ5yn+wexlh9V7km/qMuBj8QD68kA4pJGC9n0A0e&#10;CdfFdDwZTyNK9nbZOh++KmpY3BTcQcNErdjf+dCHnkJiLk+6Lle11ulw8Evt2F5AbnRJSS1nWvgA&#10;Y8FX6XfM9ts1bVhb8NnFdJgyGYp4fSpt8LhYe19j3IVu0/WUnerfUHkALY76/vJWrmo8/g6ZH4VD&#10;Q6FeDEl4wFJpQi467jjbkvv5N3uMh87wctaiQQvuf+yEUyjom0EHfB5NJoAN6TCZXkb93Llnc+4x&#10;u2ZJIGWEcbQybWN80Kdt5ah5xiwtYla4hJHIXfBw2i5DPzaYRakWixSEHrYi3Jm1lRE6KhCleeqe&#10;hbNH/WIP3dOplUX+TsY+Nt40tNgFquqkceS5Z/VIP/o/dclxVuOAnZ9T1NsXZf4LAAD//wMAUEsD&#10;BBQABgAIAAAAIQCjy5tl3wAAAAgBAAAPAAAAZHJzL2Rvd25yZXYueG1sTI9BS8NAEIXvgv9hGcGb&#10;3TRCY2M2RUTRgqGaCl63yZhEs7Nhd9vE/nqnJz0N897jzTfZajK9OKDznSUF81kEAqmydUeNgvft&#10;49UNCB801bq3hAp+0MMqPz/LdFrbkd7wUIZGcAn5VCtoQxhSKX3VotF+Zgck9j6tMzrw6hpZOz1y&#10;uellHEULaXRHfKHVA963WH2Xe6PgYyyf3Ga9/nodnovj5lgWL/hQKHV5Md3dggg4hb8wnPAZHXJm&#10;2tk91V70CpaLhJOsJzzZj+cnYacguY5B5pn8/0D+CwAA//8DAFBLAQItABQABgAIAAAAIQC2gziS&#10;/gAAAOEBAAATAAAAAAAAAAAAAAAAAAAAAABbQ29udGVudF9UeXBlc10ueG1sUEsBAi0AFAAGAAgA&#10;AAAhADj9If/WAAAAlAEAAAsAAAAAAAAAAAAAAAAALwEAAF9yZWxzLy5yZWxzUEsBAi0AFAAGAAgA&#10;AAAhAHZuDfZQAgAAmQQAAA4AAAAAAAAAAAAAAAAALgIAAGRycy9lMm9Eb2MueG1sUEsBAi0AFAAG&#10;AAgAAAAhAKPLm2XfAAAACAEAAA8AAAAAAAAAAAAAAAAAqgQAAGRycy9kb3ducmV2LnhtbFBLBQYA&#10;AAAABAAEAPMAAAC2BQAAAAA=&#10;" fillcolor="window" stroked="f" strokeweight=".5pt">
                      <v:textbox>
                        <w:txbxContent>
                          <w:p w:rsidR="00813E9B" w:rsidRPr="00813E9B" w:rsidRDefault="00813E9B" w:rsidP="00813E9B">
                            <w:pPr>
                              <w:rPr>
                                <w:lang w:val="es-PA"/>
                              </w:rPr>
                            </w:pPr>
                            <w:r>
                              <w:rPr>
                                <w:lang w:val="es-PA"/>
                              </w:rPr>
                              <w:t>Derecha</w:t>
                            </w:r>
                          </w:p>
                        </w:txbxContent>
                      </v:textbox>
                    </v:shape>
                  </w:pict>
                </mc:Fallback>
              </mc:AlternateContent>
            </w:r>
          </w:p>
        </w:tc>
        <w:tc>
          <w:tcPr>
            <w:tcW w:w="2605" w:type="dxa"/>
          </w:tcPr>
          <w:p w:rsidR="00440A7C" w:rsidRDefault="005C68DD" w:rsidP="00721FB4">
            <w:r>
              <w:t>Solo el motor izquierdo funciona.</w:t>
            </w:r>
          </w:p>
        </w:tc>
        <w:tc>
          <w:tcPr>
            <w:tcW w:w="2605" w:type="dxa"/>
          </w:tcPr>
          <w:p w:rsidR="00440A7C" w:rsidRDefault="005C68DD" w:rsidP="00721FB4">
            <w:r>
              <w:t>3</w:t>
            </w:r>
          </w:p>
        </w:tc>
      </w:tr>
      <w:tr w:rsidR="00440A7C" w:rsidTr="00440A7C">
        <w:trPr>
          <w:trHeight w:val="1001"/>
        </w:trPr>
        <w:tc>
          <w:tcPr>
            <w:tcW w:w="2605" w:type="dxa"/>
          </w:tcPr>
          <w:p w:rsidR="00440A7C" w:rsidRDefault="00813E9B" w:rsidP="00721FB4">
            <w:r w:rsidRPr="00813E9B">
              <w:rPr>
                <w:noProof/>
              </w:rPr>
              <mc:AlternateContent>
                <mc:Choice Requires="wps">
                  <w:drawing>
                    <wp:anchor distT="0" distB="0" distL="114300" distR="114300" simplePos="0" relativeHeight="251687936" behindDoc="0" locked="0" layoutInCell="1" allowOverlap="1" wp14:anchorId="5B876B47" wp14:editId="752B7C40">
                      <wp:simplePos x="0" y="0"/>
                      <wp:positionH relativeFrom="column">
                        <wp:posOffset>604520</wp:posOffset>
                      </wp:positionH>
                      <wp:positionV relativeFrom="paragraph">
                        <wp:posOffset>115570</wp:posOffset>
                      </wp:positionV>
                      <wp:extent cx="790575" cy="352425"/>
                      <wp:effectExtent l="0" t="0" r="9525" b="9525"/>
                      <wp:wrapNone/>
                      <wp:docPr id="21" name="Cuadro de texto 21"/>
                      <wp:cNvGraphicFramePr/>
                      <a:graphic xmlns:a="http://schemas.openxmlformats.org/drawingml/2006/main">
                        <a:graphicData uri="http://schemas.microsoft.com/office/word/2010/wordprocessingShape">
                          <wps:wsp>
                            <wps:cNvSpPr txBox="1"/>
                            <wps:spPr>
                              <a:xfrm>
                                <a:off x="0" y="0"/>
                                <a:ext cx="790575" cy="352425"/>
                              </a:xfrm>
                              <a:prstGeom prst="rect">
                                <a:avLst/>
                              </a:prstGeom>
                              <a:solidFill>
                                <a:sysClr val="window" lastClr="FFFFFF"/>
                              </a:solidFill>
                              <a:ln w="6350">
                                <a:noFill/>
                              </a:ln>
                            </wps:spPr>
                            <wps:txbx>
                              <w:txbxContent>
                                <w:p w:rsidR="00813E9B" w:rsidRPr="00813E9B" w:rsidRDefault="00813E9B" w:rsidP="00813E9B">
                                  <w:pPr>
                                    <w:rPr>
                                      <w:lang w:val="es-PA"/>
                                    </w:rPr>
                                  </w:pPr>
                                  <w:r>
                                    <w:rPr>
                                      <w:lang w:val="es-PA"/>
                                    </w:rPr>
                                    <w:t>Izquierda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76B47" id="Cuadro de texto 21" o:spid="_x0000_s1029" type="#_x0000_t202" style="position:absolute;margin-left:47.6pt;margin-top:9.1pt;width:62.25pt;height:27.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lqOUwIAAJkEAAAOAAAAZHJzL2Uyb0RvYy54bWysVE1vGjEQvVfqf7B8L8tn0qAsESWiqoSS&#10;SEmVs/F6YSWvx7UNu/TX99kLhKY9VeVgxjPj+XjzZm/v2lqzvXK+IpPzQa/PmTKSispscv79Zfnp&#10;M2c+CFMITUbl/KA8v5t9/HDb2Kka0pZ0oRxDEOOnjc35NgQ7zTIvt6oWvkdWGRhLcrUIuLpNVjjR&#10;IHqts2G/f5U15ArrSCrvob3vjHyW4pelkuGxLL0KTOcctYV0unSu45nNbsV044TdVvJYhviHKmpR&#10;GSQ9h7oXQbCdq/4IVVfSkacy9CTVGZVlJVXqAd0M+u+6ed4Kq1IvAMfbM0z+/4WVD/snx6oi58MB&#10;Z0bUmNFiJwpHrFAsqDYQgwUwNdZP4f1s4R/aL9Ri3Ce9hzJ235aujv/oi8EOwA9nkBGKSSivb/qT&#10;6wlnEqbRZDgeTmKU7O2xdT58VVSzKOTcYYYJWrFf+dC5nlxiLk+6KpaV1uly8Avt2F5g3GBJQQ1n&#10;WvgAZc6X6XfM9tszbViT86vRpJ8yGYrxulTaoLjYe9djlEK7bhNko1P/ayoOgMVRxy9v5bJC8Stk&#10;fhIOhAISWJLwiKPUhFx0lDjbkvv5N330x5xh5awBQXPuf+yEU2jomwEDbgbjcWR0uown10Nc3KVl&#10;fWkxu3pBAAVDRnVJjP5Bn8TSUf2KXZrHrDAJI5E75+EkLkK3NthFqebz5AQOWxFW5tnKGDpOII7m&#10;pX0Vzh7nFzn0QCcqi+m7MXa+8aWh+S5QWaUZR5w7VI/wg/+JJcddjQt2eU9eb1+U2S8AAAD//wMA&#10;UEsDBBQABgAIAAAAIQB+skCq4QAAAAgBAAAPAAAAZHJzL2Rvd25yZXYueG1sTI9BS8NAEIXvgv9h&#10;GcGb3TSiaWM2RUTRQkM1Cl63yZhEs7Nhd9vE/nrHk56Gmfd4871sNZleHND5zpKC+SwCgVTZuqNG&#10;wdvrw8UChA+aat1bQgXf6GGVn55kOq3tSC94KEMjOIR8qhW0IQyplL5q0Wg/swMSax/WGR14dY2s&#10;nR453PQyjqJraXRH/KHVA961WH2Ve6PgfSwf3Xa9/nwenorj9lgWG7wvlDo/m25vQAScwp8ZfvEZ&#10;HXJm2tk91V70CpZXMTv5vuDJejxfJiB2CpLLBGSeyf8F8h8AAAD//wMAUEsBAi0AFAAGAAgAAAAh&#10;ALaDOJL+AAAA4QEAABMAAAAAAAAAAAAAAAAAAAAAAFtDb250ZW50X1R5cGVzXS54bWxQSwECLQAU&#10;AAYACAAAACEAOP0h/9YAAACUAQAACwAAAAAAAAAAAAAAAAAvAQAAX3JlbHMvLnJlbHNQSwECLQAU&#10;AAYACAAAACEAnfZajlMCAACZBAAADgAAAAAAAAAAAAAAAAAuAgAAZHJzL2Uyb0RvYy54bWxQSwEC&#10;LQAUAAYACAAAACEAfrJAquEAAAAIAQAADwAAAAAAAAAAAAAAAACtBAAAZHJzL2Rvd25yZXYueG1s&#10;UEsFBgAAAAAEAAQA8wAAALsFAAAAAA==&#10;" fillcolor="window" stroked="f" strokeweight=".5pt">
                      <v:textbox>
                        <w:txbxContent>
                          <w:p w:rsidR="00813E9B" w:rsidRPr="00813E9B" w:rsidRDefault="00813E9B" w:rsidP="00813E9B">
                            <w:pPr>
                              <w:rPr>
                                <w:lang w:val="es-PA"/>
                              </w:rPr>
                            </w:pPr>
                            <w:r>
                              <w:rPr>
                                <w:lang w:val="es-PA"/>
                              </w:rPr>
                              <w:t>Izquierda</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07E9DA1A" wp14:editId="3160D5F0">
                      <wp:simplePos x="0" y="0"/>
                      <wp:positionH relativeFrom="column">
                        <wp:posOffset>3175</wp:posOffset>
                      </wp:positionH>
                      <wp:positionV relativeFrom="paragraph">
                        <wp:posOffset>200025</wp:posOffset>
                      </wp:positionV>
                      <wp:extent cx="295276" cy="152400"/>
                      <wp:effectExtent l="19050" t="19050" r="28575" b="38100"/>
                      <wp:wrapNone/>
                      <wp:docPr id="8" name="Flecha: a la derecha 8"/>
                      <wp:cNvGraphicFramePr/>
                      <a:graphic xmlns:a="http://schemas.openxmlformats.org/drawingml/2006/main">
                        <a:graphicData uri="http://schemas.microsoft.com/office/word/2010/wordprocessingShape">
                          <wps:wsp>
                            <wps:cNvSpPr/>
                            <wps:spPr>
                              <a:xfrm rot="10800000">
                                <a:off x="0" y="0"/>
                                <a:ext cx="295276" cy="152400"/>
                              </a:xfrm>
                              <a:prstGeom prst="rightArrow">
                                <a:avLst/>
                              </a:prstGeom>
                              <a:solidFill>
                                <a:srgbClr val="00A0B8"/>
                              </a:solidFill>
                              <a:ln w="25400" cap="flat" cmpd="sng" algn="ctr">
                                <a:solidFill>
                                  <a:srgbClr val="00A0B8">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7C21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8" o:spid="_x0000_s1026" type="#_x0000_t13" style="position:absolute;margin-left:.25pt;margin-top:15.75pt;width:23.25pt;height:12pt;rotation:180;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8aIfwIAABoFAAAOAAAAZHJzL2Uyb0RvYy54bWysVEtv2zAMvg/YfxB0X+0ESR9GnSJrkWFA&#10;0RVoh54ZWbIFyJJGKXG6Xz9Kdp/raZgPgiiSH8mPpM8vDr1he4lBO1vz2VHJmbTCNdq2Nf95v/ly&#10;ylmIYBswzsqaP8rAL1afP50PvpJz1znTSGQEYkM1+Jp3MfqqKILoZA/hyHlpSakc9hBJxLZoEAZC&#10;700xL8vjYnDYeHRChkCvV6OSrzK+UlLEH0oFGZmpOeUW84n53KazWJ1D1SL4TospDfiHLHrQloI+&#10;Q11BBLZD/RdUrwW64FQ8Eq4vnFJayFwDVTMr31Vz14GXuRYiJ/hnmsL/gxU3+1tkuqk5NcpCTy3a&#10;GCk6qBgwA4y6kyR2mpgafKjI4c7f4iQFuqayDwp7ho7onZWnZfoyG1QfO2SyH5/JlofIBD3Oz5bz&#10;k2POBKlmy/mCXAi0GLESpscQv0nXs3SpOeq2i2tEN2Ro2F+HODo8GSan4IxuNtqYLGC7vTTI9pC6&#10;X67Lr7kMivHGzFg2UD7LlAITQFOoDES69p54CbblDExL4y0i5thvvMMHQXLwDho5hl5mQsZkJ/Nc&#10;6RucVMUVhG50yaqJEGMTnszTPBWdOjFyn25b1zxSFzP/VELwYqMJ7RpCvAWkeaZH2tH4gw5lHBXr&#10;phtnncPfH70nexoz0nI20H4QEb92gJIz893SAJ7NFou0UFlYLE/mJOBrzfa1xu76S0dNmOXs8jXZ&#10;R/N0Vej6B1rldYpKKrCCYo+UT8JlHPeWfgZCrtfZjJbIQ7y2d14k8MRT4vH+8ADop8GJNHE37mmX&#10;oHo3OaNt8rRuvYtO6TxWL7xSq5JAC5ibNv0s0oa/lrPVyy9t9QcAAP//AwBQSwMEFAAGAAgAAAAh&#10;AEBR44vbAAAABQEAAA8AAABkcnMvZG93bnJldi54bWxMj0FPg0AQhe8m/ofNmHizCypVkaWhJj15&#10;seihvU1hBCI7S9ilpf56x5OeJjPv5c33stVse3Wk0XeODcSLCBRx5eqOGwMf75ubR1A+INfYOyYD&#10;Z/Kwyi8vMkxrd+ItHcvQKAlhn6KBNoQh1dpXLVn0CzcQi/bpRotB1rHR9YgnCbe9vo2ipbbYsXxo&#10;caCXlqqvcrIGduvzd/kal5uC9+u3JUbFlDw1xlxfzcUzqEBz+DPDL76gQy5MBzdx7VVvIBGfgbtY&#10;pqj3D1LsINckAZ1n+j99/gMAAP//AwBQSwECLQAUAAYACAAAACEAtoM4kv4AAADhAQAAEwAAAAAA&#10;AAAAAAAAAAAAAAAAW0NvbnRlbnRfVHlwZXNdLnhtbFBLAQItABQABgAIAAAAIQA4/SH/1gAAAJQB&#10;AAALAAAAAAAAAAAAAAAAAC8BAABfcmVscy8ucmVsc1BLAQItABQABgAIAAAAIQDBt8aIfwIAABoF&#10;AAAOAAAAAAAAAAAAAAAAAC4CAABkcnMvZTJvRG9jLnhtbFBLAQItABQABgAIAAAAIQBAUeOL2wAA&#10;AAUBAAAPAAAAAAAAAAAAAAAAANkEAABkcnMvZG93bnJldi54bWxQSwUGAAAAAAQABADzAAAA4QUA&#10;AAAA&#10;" adj="16026" fillcolor="#00a0b8" strokecolor="#007486" strokeweight="2pt"/>
                  </w:pict>
                </mc:Fallback>
              </mc:AlternateContent>
            </w:r>
            <w:r w:rsidR="00440A7C">
              <w:rPr>
                <w:noProof/>
              </w:rPr>
              <mc:AlternateContent>
                <mc:Choice Requires="wps">
                  <w:drawing>
                    <wp:anchor distT="0" distB="0" distL="114300" distR="114300" simplePos="0" relativeHeight="251666432" behindDoc="0" locked="0" layoutInCell="1" allowOverlap="1">
                      <wp:simplePos x="0" y="0"/>
                      <wp:positionH relativeFrom="column">
                        <wp:posOffset>3810</wp:posOffset>
                      </wp:positionH>
                      <wp:positionV relativeFrom="paragraph">
                        <wp:posOffset>-379730</wp:posOffset>
                      </wp:positionV>
                      <wp:extent cx="295276" cy="152400"/>
                      <wp:effectExtent l="0" t="19050" r="47625" b="38100"/>
                      <wp:wrapNone/>
                      <wp:docPr id="7" name="Flecha: a la derecha 7"/>
                      <wp:cNvGraphicFramePr/>
                      <a:graphic xmlns:a="http://schemas.openxmlformats.org/drawingml/2006/main">
                        <a:graphicData uri="http://schemas.microsoft.com/office/word/2010/wordprocessingShape">
                          <wps:wsp>
                            <wps:cNvSpPr/>
                            <wps:spPr>
                              <a:xfrm>
                                <a:off x="0" y="0"/>
                                <a:ext cx="295276"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08C453" id="Flecha: a la derecha 7" o:spid="_x0000_s1026" type="#_x0000_t13" style="position:absolute;margin-left:.3pt;margin-top:-29.9pt;width:23.25pt;height: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6OfgIAAEkFAAAOAAAAZHJzL2Uyb0RvYy54bWysVMFu2zAMvQ/YPwi6r3aCpFmNOkWQosOA&#10;oi3WDj0rshQbkEWNUuJkXz9KdtyiLXYY5oMsiuQj+UTq8urQGrZX6BuwJZ+c5ZwpK6Fq7LbkP59u&#10;vnzlzAdhK2HAqpIfledXy8+fLjtXqCnUYCqFjECsLzpX8joEV2SZl7VqhT8DpywpNWArAom4zSoU&#10;HaG3Jpvm+XnWAVYOQSrv6fS6V/JlwtdayXCvtVeBmZJTbiGtmNZNXLPlpSi2KFzdyCEN8Q9ZtKKx&#10;FHSEuhZBsB0276DaRiJ40OFMQpuB1o1UqQaqZpK/qeaxFk6lWogc70aa/P+DlXf7B2RNVfIFZ1a0&#10;dEU3RslaFEwwIxjdTpTYIjLVOV+Qw6N7wEHytI1lHzS28U8FsUNi9ziyqw6BSTqcXsyni3POJKkm&#10;8+ksT+xnL84OffimoGVxU3JstnVYIUKXmBX7Wx8oLDmcDEmIKfVJpF04GhXzMPaH0lRWDJu8U0Op&#10;tUG2F9QKQkplw6RX1aJS/fE8py9WSkFGjyQlwIisG2NG7AEgNut77B5msI+uKvXj6Jz/LbHeefRI&#10;kcGG0bltLOBHAIaqGiL39ieSemoiSxuojnTpCP00eCdvGmL8VvjwIJDanwaFRjrc06INdCWHYcdZ&#10;Dfj7o/NoT11JWs46GqeS+187gYoz891Sv15MZrM4f0mYzRdTEvC1ZvNaY3ftGuiaJvR4OJm20T6Y&#10;01YjtM80+asYlVTCSopdchnwJKxDP+b0dki1WiUzmjknwq19dDKCR1ZjLz0dngW6oe0C9esdnEZP&#10;FG/6rreNnhZWuwC6SU35wuvAN81rapzhbYkPwms5Wb28gMs/AAAA//8DAFBLAwQUAAYACAAAACEA&#10;JxIRjt4AAAAHAQAADwAAAGRycy9kb3ducmV2LnhtbEyPwU7DMBBE70j8g7VIXFDrBNK0hDgVQkJQ&#10;iQstl97ceBtHxOsQO234e5YTHGdnNPO2XE+uEyccQutJQTpPQCDV3rTUKPjYPc9WIELUZHTnCRV8&#10;Y4B1dXlR6sL4M73jaRsbwSUUCq3AxtgXUobaotNh7nsk9o5+cDqyHBppBn3mctfJ2yTJpdMt8YLV&#10;PT5ZrD+3o1Pw8vWWZ7vN67iXrknpONr+JpuUur6aHh9ARJziXxh+8RkdKmY6+JFMEJ2CnHMKZot7&#10;foDtbJmCOPDhbrECWZXyP3/1AwAA//8DAFBLAQItABQABgAIAAAAIQC2gziS/gAAAOEBAAATAAAA&#10;AAAAAAAAAAAAAAAAAABbQ29udGVudF9UeXBlc10ueG1sUEsBAi0AFAAGAAgAAAAhADj9If/WAAAA&#10;lAEAAAsAAAAAAAAAAAAAAAAALwEAAF9yZWxzLy5yZWxzUEsBAi0AFAAGAAgAAAAhAEvh7o5+AgAA&#10;SQUAAA4AAAAAAAAAAAAAAAAALgIAAGRycy9lMm9Eb2MueG1sUEsBAi0AFAAGAAgAAAAhACcSEY7e&#10;AAAABwEAAA8AAAAAAAAAAAAAAAAA2AQAAGRycy9kb3ducmV2LnhtbFBLBQYAAAAABAAEAPMAAADj&#10;BQAAAAA=&#10;" adj="16026" fillcolor="#00a0b8 [3204]" strokecolor="#004f5b [1604]" strokeweight="2pt"/>
                  </w:pict>
                </mc:Fallback>
              </mc:AlternateContent>
            </w:r>
          </w:p>
        </w:tc>
        <w:tc>
          <w:tcPr>
            <w:tcW w:w="2605" w:type="dxa"/>
          </w:tcPr>
          <w:p w:rsidR="00440A7C" w:rsidRDefault="005C68DD" w:rsidP="00721FB4">
            <w:r>
              <w:t>Solo el motor derecho funciona.</w:t>
            </w:r>
          </w:p>
        </w:tc>
        <w:tc>
          <w:tcPr>
            <w:tcW w:w="2605" w:type="dxa"/>
          </w:tcPr>
          <w:p w:rsidR="00440A7C" w:rsidRDefault="005C68DD" w:rsidP="00721FB4">
            <w:r>
              <w:t>4</w:t>
            </w:r>
          </w:p>
        </w:tc>
      </w:tr>
      <w:tr w:rsidR="00440A7C" w:rsidTr="00440A7C">
        <w:trPr>
          <w:trHeight w:val="945"/>
        </w:trPr>
        <w:tc>
          <w:tcPr>
            <w:tcW w:w="2605" w:type="dxa"/>
          </w:tcPr>
          <w:p w:rsidR="00440A7C" w:rsidRDefault="00813E9B" w:rsidP="00721FB4">
            <w:r w:rsidRPr="00813E9B">
              <w:rPr>
                <w:noProof/>
              </w:rPr>
              <mc:AlternateContent>
                <mc:Choice Requires="wps">
                  <w:drawing>
                    <wp:anchor distT="0" distB="0" distL="114300" distR="114300" simplePos="0" relativeHeight="251689984" behindDoc="0" locked="0" layoutInCell="1" allowOverlap="1" wp14:anchorId="6BEAC167" wp14:editId="280A77CB">
                      <wp:simplePos x="0" y="0"/>
                      <wp:positionH relativeFrom="column">
                        <wp:posOffset>385445</wp:posOffset>
                      </wp:positionH>
                      <wp:positionV relativeFrom="paragraph">
                        <wp:posOffset>92710</wp:posOffset>
                      </wp:positionV>
                      <wp:extent cx="1076325" cy="37147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wps:spPr>
                            <wps:txbx>
                              <w:txbxContent>
                                <w:p w:rsidR="00813E9B" w:rsidRPr="00813E9B" w:rsidRDefault="00813E9B" w:rsidP="00813E9B">
                                  <w:pPr>
                                    <w:rPr>
                                      <w:sz w:val="18"/>
                                      <w:lang w:val="es-PA"/>
                                    </w:rPr>
                                  </w:pPr>
                                  <w:r w:rsidRPr="00813E9B">
                                    <w:rPr>
                                      <w:sz w:val="18"/>
                                      <w:lang w:val="es-PA"/>
                                    </w:rPr>
                                    <w:t>Derecha</w:t>
                                  </w:r>
                                  <w:r>
                                    <w:rPr>
                                      <w:sz w:val="18"/>
                                      <w:lang w:val="es-PA"/>
                                    </w:rPr>
                                    <w:t xml:space="preserve"> sobre eje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AC167" id="Cuadro de texto 23" o:spid="_x0000_s1030" type="#_x0000_t202" style="position:absolute;margin-left:30.35pt;margin-top:7.3pt;width:84.75pt;height:2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4fINQIAAGEEAAAOAAAAZHJzL2Uyb0RvYy54bWysVEuP2yAQvlfqf0DcGzvv1oqzSrNKVWm1&#10;u1K22jPBEFsChgKJnf76DjjJRtueql7IwIxn+B5kcddpRY7C+QZMSYeDnBJhOFSN2Zf0x8vm02dK&#10;fGCmYgqMKOlJeHq3/Phh0dpCjKAGVQlHsInxRWtLWodgiyzzvBaa+QFYYTApwWkWcOv2WeVYi921&#10;ykZ5PstacJV1wIX3eHrfJ+ky9ZdS8PAkpReBqJLi3UJaXVp3cc2WC1bsHbN1w8/XYP9wC80ag0Ov&#10;re5ZYOTgmj9a6YY78CDDgIPOQMqGi4QB0Qzzd2i2NbMiYUFyvL3S5P9fW/54fHakqUo6GlNimEaN&#10;1gdWOSCVIEF0AQhmkKbW+gKrtxbrQ/cVOpT7cu7xMKLvpNPxF3ERzCPhpyvJ2Irw+FE+n41HU0o4&#10;5sbz4WQ+jW2yt6+t8+GbAE1iUFKHIiZu2fHBh770UhKHGdg0SiUhlSFtSWfjaZ4+uGawuTI4I2Lo&#10;7xqj0O26BH1ywbGD6oTwHPQ+8ZZvGrzDA/PhmTk0BiJCs4cnXKQCnAXniJIa3K+/ncd61AuzlLRo&#10;tJL6nwfmBCXqu0Elvwwnk+jMtJlM5yPcuNvM7jZjDnoN6OUhPivLUxjrg7qE0oF+xTexilMxxQzH&#10;2SUNl3Adevvjm+JitUpF6EXLwoPZWh5bR1Yjwy/dK3P2LEP0wiNcLMmKd2r0tb0eq0MA2SSpIs89&#10;q2f60cdJ7PObiw/ldp+q3v4Zlr8BAAD//wMAUEsDBBQABgAIAAAAIQAnE8P14AAAAAgBAAAPAAAA&#10;ZHJzL2Rvd25yZXYueG1sTI/BTsMwEETvSPyDtUjcqN0U0irEqapIFRKCQ0sv3DbxNomI1yF228DX&#10;Y05wnJ3RzNt8PdlenGn0nWMN85kCQVw703Gj4fC2vVuB8AHZYO+YNHyRh3VxfZVjZtyFd3Teh0bE&#10;EvYZamhDGDIpfd2SRT9zA3H0jm60GKIcG2lGvMRy28tEqVRa7DgutDhQ2VL9sT9ZDc/l9hV3VWJX&#10;33359HLcDJ+H9wetb2+mzSOIQFP4C8MvfkSHIjJV7sTGi15DqpYxGe/3KYjoJwuVgKg0LBdzkEUu&#10;/z9Q/AAAAP//AwBQSwECLQAUAAYACAAAACEAtoM4kv4AAADhAQAAEwAAAAAAAAAAAAAAAAAAAAAA&#10;W0NvbnRlbnRfVHlwZXNdLnhtbFBLAQItABQABgAIAAAAIQA4/SH/1gAAAJQBAAALAAAAAAAAAAAA&#10;AAAAAC8BAABfcmVscy8ucmVsc1BLAQItABQABgAIAAAAIQDh04fINQIAAGEEAAAOAAAAAAAAAAAA&#10;AAAAAC4CAABkcnMvZTJvRG9jLnhtbFBLAQItABQABgAIAAAAIQAnE8P14AAAAAgBAAAPAAAAAAAA&#10;AAAAAAAAAI8EAABkcnMvZG93bnJldi54bWxQSwUGAAAAAAQABADzAAAAnAUAAAAA&#10;" filled="f" stroked="f" strokeweight=".5pt">
                      <v:textbox>
                        <w:txbxContent>
                          <w:p w:rsidR="00813E9B" w:rsidRPr="00813E9B" w:rsidRDefault="00813E9B" w:rsidP="00813E9B">
                            <w:pPr>
                              <w:rPr>
                                <w:sz w:val="18"/>
                                <w:lang w:val="es-PA"/>
                              </w:rPr>
                            </w:pPr>
                            <w:r w:rsidRPr="00813E9B">
                              <w:rPr>
                                <w:sz w:val="18"/>
                                <w:lang w:val="es-PA"/>
                              </w:rPr>
                              <w:t>Derecha</w:t>
                            </w:r>
                            <w:r>
                              <w:rPr>
                                <w:sz w:val="18"/>
                                <w:lang w:val="es-PA"/>
                              </w:rPr>
                              <w:t xml:space="preserve"> sobre eje</w:t>
                            </w:r>
                          </w:p>
                        </w:txbxContent>
                      </v:textbox>
                    </v:shape>
                  </w:pict>
                </mc:Fallback>
              </mc:AlternateContent>
            </w:r>
            <w:r w:rsidR="005C68DD">
              <w:rPr>
                <w:noProof/>
              </w:rPr>
              <mc:AlternateContent>
                <mc:Choice Requires="wps">
                  <w:drawing>
                    <wp:anchor distT="0" distB="0" distL="114300" distR="114300" simplePos="0" relativeHeight="251669504" behindDoc="0" locked="0" layoutInCell="1" allowOverlap="1">
                      <wp:simplePos x="0" y="0"/>
                      <wp:positionH relativeFrom="column">
                        <wp:posOffset>33020</wp:posOffset>
                      </wp:positionH>
                      <wp:positionV relativeFrom="paragraph">
                        <wp:posOffset>83185</wp:posOffset>
                      </wp:positionV>
                      <wp:extent cx="285750" cy="342900"/>
                      <wp:effectExtent l="9525" t="0" r="0" b="28575"/>
                      <wp:wrapNone/>
                      <wp:docPr id="9" name="Flecha: circular 9"/>
                      <wp:cNvGraphicFramePr/>
                      <a:graphic xmlns:a="http://schemas.openxmlformats.org/drawingml/2006/main">
                        <a:graphicData uri="http://schemas.microsoft.com/office/word/2010/wordprocessingShape">
                          <wps:wsp>
                            <wps:cNvSpPr/>
                            <wps:spPr>
                              <a:xfrm rot="16200000">
                                <a:off x="0" y="0"/>
                                <a:ext cx="285750" cy="342900"/>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7BD9EF" id="Flecha: circular 9" o:spid="_x0000_s1026" style="position:absolute;margin-left:2.6pt;margin-top:6.55pt;width:22.5pt;height:27pt;rotation:-90;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28575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UshAIAAFcFAAAOAAAAZHJzL2Uyb0RvYy54bWysVFFP2zAQfp+0/2D5faTtWqARKapATJMQ&#10;oMHEs3FsEsnxeWe3affrd7bTwICnaXmIbN/dd3efv/PZ+a4zbKvQt2ArPj2acKashLq1zxX/+XD1&#10;5ZQzH4SthQGrKr5Xnp+vPn86612pZtCAqRUyArG+7F3FmxBcWRReNqoT/gicsmTUgJ0ItMXnokbR&#10;E3pnitlkclz0gLVDkMp7Or3MRr5K+ForGW619iowU3GqLaQ/pv9T/BerM1E+o3BNK4cyxD9U0YnW&#10;UtIR6lIEwTbYvoPqWongQYcjCV0BWrdSpR6om+nkTTf3jXAq9ULkeDfS5P8frLzZ3iFr64ovObOi&#10;oyu6Mko2omSyRbkxAtkystQ7X5LzvbvDYedpGVveaewYAlE7PaYroS8xQb2xXSJ6PxKtdoFJOpyd&#10;Lk4WdB2STF/nsyWFEGiRsSKmQx++KehYXFT8UMoaEfqELrbXPuSYgy8BxCJzWWkV9kZFNGN/KE1N&#10;xswpOslLXRhkW0HCEFIqG6bZ1Iha5eNF6iUnGSNSmQkwIuvWmBF7AIjSfY+dYQb/GKqSOsfgTNqY&#10;5u/CcvAYkTKDDWNw11rAjzoz1NWQOfsfSMrURJaeoN6TBNIF0pV4J69aIv1a+HAnkIaBDmnAwy39&#10;tIG+4jCsOGsAf390Hv1Jo2TlrKfhqrj/tRGoODPfLal3OZ3P4zSmzXxxMqMNvrY8vbbYTXcBdE3T&#10;VF1aRv9gDkuN0D3SO7COWckkrKTcJJuAh81FyENPL4lU63Vyowl0IlzbeycjeGQ1aulh9yjQDcoL&#10;JNkbOAyiKN/oLvvGSAvrTQDdJlG+8DrwTdObhDO8NPF5eL1PXi/v4eoPAAAA//8DAFBLAwQUAAYA&#10;CAAAACEAEGned9cAAAAFAQAADwAAAGRycy9kb3ducmV2LnhtbEyOzU7DMBCE70i8g7VIXBB1iKhL&#10;0zgVqsQ9pO3djbdJ1HgdxW4TeHqWExznRzNfvp1dL244hs6ThpdFAgKp9rajRsNh//H8BiJEQ9b0&#10;nlDDFwbYFvd3ucmsn+gTb1VsBI9QyIyGNsYhkzLULToTFn5A4uzsR2ciy7GRdjQTj7tepkmipDMd&#10;8UNrBty1WF+qq9OwW5auWiv7hLbE7vhNU1KnpdaPD/P7BkTEOf6V4Ref0aFgppO/kg2i17DiHrsr&#10;BYLT5SvrkwaVKpBFLv/TFz8AAAD//wMAUEsBAi0AFAAGAAgAAAAhALaDOJL+AAAA4QEAABMAAAAA&#10;AAAAAAAAAAAAAAAAAFtDb250ZW50X1R5cGVzXS54bWxQSwECLQAUAAYACAAAACEAOP0h/9YAAACU&#10;AQAACwAAAAAAAAAAAAAAAAAvAQAAX3JlbHMvLnJlbHNQSwECLQAUAAYACAAAACEAa8BlLIQCAABX&#10;BQAADgAAAAAAAAAAAAAAAAAuAgAAZHJzL2Uyb0RvYy54bWxQSwECLQAUAAYACAAAACEAEGned9cA&#10;AAAFAQAADwAAAAAAAAAAAAAAAADeBAAAZHJzL2Rvd25yZXYueG1sUEsFBgAAAAAEAAQA8wAAAOIF&#10;AAAAAA==&#10;" path="m17859,171450c17859,96924,61406,33152,121144,20197,186284,6071,249107,56729,264472,135772r17510,1l250031,171450,210544,135773r17439,c213560,75824,166018,41385,119962,57525,80825,71240,53578,118000,53578,171451r-35719,-1xe" fillcolor="#00a0b8 [3204]" strokecolor="#004f5b [1604]" strokeweight="2pt">
                      <v:path arrowok="t" o:connecttype="custom" o:connectlocs="17859,171450;121144,20197;264472,135772;281982,135773;250031,171450;210544,135773;227983,135773;119962,57525;53578,171451;17859,171450" o:connectangles="0,0,0,0,0,0,0,0,0,0"/>
                    </v:shape>
                  </w:pict>
                </mc:Fallback>
              </mc:AlternateContent>
            </w:r>
          </w:p>
        </w:tc>
        <w:tc>
          <w:tcPr>
            <w:tcW w:w="2605" w:type="dxa"/>
          </w:tcPr>
          <w:p w:rsidR="00440A7C" w:rsidRDefault="005C68DD" w:rsidP="00721FB4">
            <w:r>
              <w:t>Cada motor gira en sentido</w:t>
            </w:r>
            <w:r w:rsidR="00813E9B">
              <w:t>s</w:t>
            </w:r>
            <w:r>
              <w:t xml:space="preserve"> opuesto.</w:t>
            </w:r>
          </w:p>
        </w:tc>
        <w:tc>
          <w:tcPr>
            <w:tcW w:w="2605" w:type="dxa"/>
          </w:tcPr>
          <w:p w:rsidR="00440A7C" w:rsidRDefault="005C68DD" w:rsidP="00721FB4">
            <w:r>
              <w:t>6</w:t>
            </w:r>
          </w:p>
        </w:tc>
      </w:tr>
      <w:tr w:rsidR="00440A7C" w:rsidTr="00440A7C">
        <w:trPr>
          <w:trHeight w:val="1001"/>
        </w:trPr>
        <w:tc>
          <w:tcPr>
            <w:tcW w:w="2605" w:type="dxa"/>
          </w:tcPr>
          <w:p w:rsidR="00440A7C" w:rsidRDefault="00813E9B" w:rsidP="00721FB4">
            <w:r w:rsidRPr="00813E9B">
              <w:rPr>
                <w:noProof/>
              </w:rPr>
              <mc:AlternateContent>
                <mc:Choice Requires="wps">
                  <w:drawing>
                    <wp:anchor distT="0" distB="0" distL="114300" distR="114300" simplePos="0" relativeHeight="251692032" behindDoc="0" locked="0" layoutInCell="1" allowOverlap="1" wp14:anchorId="23EBBF49" wp14:editId="26162079">
                      <wp:simplePos x="0" y="0"/>
                      <wp:positionH relativeFrom="column">
                        <wp:posOffset>385445</wp:posOffset>
                      </wp:positionH>
                      <wp:positionV relativeFrom="paragraph">
                        <wp:posOffset>105410</wp:posOffset>
                      </wp:positionV>
                      <wp:extent cx="1200150" cy="37147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1200150" cy="371475"/>
                              </a:xfrm>
                              <a:prstGeom prst="rect">
                                <a:avLst/>
                              </a:prstGeom>
                              <a:noFill/>
                              <a:ln w="6350">
                                <a:noFill/>
                              </a:ln>
                            </wps:spPr>
                            <wps:txbx>
                              <w:txbxContent>
                                <w:p w:rsidR="00813E9B" w:rsidRPr="00813E9B" w:rsidRDefault="00813E9B" w:rsidP="00813E9B">
                                  <w:pPr>
                                    <w:rPr>
                                      <w:sz w:val="18"/>
                                      <w:lang w:val="es-PA"/>
                                    </w:rPr>
                                  </w:pPr>
                                  <w:r>
                                    <w:rPr>
                                      <w:sz w:val="18"/>
                                      <w:lang w:val="es-PA"/>
                                    </w:rPr>
                                    <w:t>Izquierda sobre eje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BBF49" id="Cuadro de texto 24" o:spid="_x0000_s1031" type="#_x0000_t202" style="position:absolute;margin-left:30.35pt;margin-top:8.3pt;width:94.5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8RIMwIAAGEEAAAOAAAAZHJzL2Uyb0RvYy54bWysVE1v2zAMvQ/YfxB0XxynSdsZcYosRYYB&#10;QVsgHXpWZCk2IImapMTOfv0oOV/rdhp2USiRfiQfHzN96LQie+F8A6ak+WBIiTAcqsZsS/r9dfnp&#10;nhIfmKmYAiNKehCePsw+fpi2thAjqEFVwhEEMb5obUnrEGyRZZ7XQjM/ACsMOiU4zQJe3TarHGsR&#10;XatsNBzeZi24yjrgwnt8feyddJbwpRQ8PEvpRSCqpFhbSKdL5yae2WzKiq1jtm74sQz2D1Vo1hhM&#10;eoZ6ZIGRnWv+gNINd+BBhgEHnYGUDRepB+wmH77rZl0zK1IvSI63Z5r8/4PlT/sXR5qqpKMxJYZp&#10;nNFixyoHpBIkiC4AQQ/S1FpfYPTaYnzovkCH4z69e3yM3XfS6fiLfRH0I+GHM8kIRXj8CMeWT9DF&#10;0Xdzl4/vJhEmu3xtnQ9fBWgSjZI6HGLilu1XPvShp5CYzMCyUSoNUhnSlvT2BuF/8yC4Mpgj9tDX&#10;Gq3QbbrUeiogvmygOmB7DnqdeMuXDdawYj68MIfCwLJR7OEZD6kAc8HRoqQG9/Nv7zEe54VeSloU&#10;Wkn9jx1zghL1zeAkP+fjcVRmuowndyO8uGvP5tpjdnoBqOUc18ryZMb4oE6mdKDfcCfmMSu6mOGY&#10;u6ThZC5CL3/cKS7m8xSEWrQsrMza8ggduYsMv3ZvzNnjGKIWnuAkSVa8m0Yf27M+3wWQTRrVhdUj&#10;/ajjNOzjzsVFub6nqMs/w+wXAAAA//8DAFBLAwQUAAYACAAAACEAwcrAWt8AAAAIAQAADwAAAGRy&#10;cy9kb3ducmV2LnhtbEyPwU7DMBBE70j8g7VI3KjTiKYlxKmqSBUSgkNLL9w2sZtE2OsQu23g61lO&#10;cNyZ0eybYj05K85mDL0nBfNZAsJQ43VPrYLD2/ZuBSJEJI3Wk1HwZQKsy+urAnPtL7Qz531sBZdQ&#10;yFFBF+OQSxmazjgMMz8YYu/oR4eRz7GVesQLlzsr0yTJpMOe+EOHg6k603zsT07Bc7V9xV2dutW3&#10;rZ5ejpvh8/C+UOr2Zto8gohmin9h+MVndCiZqfYn0kFYBVmy5CTrWQaC/fT+gYVawXIxB1kW8v+A&#10;8gcAAP//AwBQSwECLQAUAAYACAAAACEAtoM4kv4AAADhAQAAEwAAAAAAAAAAAAAAAAAAAAAAW0Nv&#10;bnRlbnRfVHlwZXNdLnhtbFBLAQItABQABgAIAAAAIQA4/SH/1gAAAJQBAAALAAAAAAAAAAAAAAAA&#10;AC8BAABfcmVscy8ucmVsc1BLAQItABQABgAIAAAAIQCkF8RIMwIAAGEEAAAOAAAAAAAAAAAAAAAA&#10;AC4CAABkcnMvZTJvRG9jLnhtbFBLAQItABQABgAIAAAAIQDBysBa3wAAAAgBAAAPAAAAAAAAAAAA&#10;AAAAAI0EAABkcnMvZG93bnJldi54bWxQSwUGAAAAAAQABADzAAAAmQUAAAAA&#10;" filled="f" stroked="f" strokeweight=".5pt">
                      <v:textbox>
                        <w:txbxContent>
                          <w:p w:rsidR="00813E9B" w:rsidRPr="00813E9B" w:rsidRDefault="00813E9B" w:rsidP="00813E9B">
                            <w:pPr>
                              <w:rPr>
                                <w:sz w:val="18"/>
                                <w:lang w:val="es-PA"/>
                              </w:rPr>
                            </w:pPr>
                            <w:r>
                              <w:rPr>
                                <w:sz w:val="18"/>
                                <w:lang w:val="es-PA"/>
                              </w:rPr>
                              <w:t>Izquierda</w:t>
                            </w:r>
                            <w:r>
                              <w:rPr>
                                <w:sz w:val="18"/>
                                <w:lang w:val="es-PA"/>
                              </w:rPr>
                              <w:t xml:space="preserve"> sobre eje</w:t>
                            </w:r>
                          </w:p>
                        </w:txbxContent>
                      </v:textbox>
                    </v:shape>
                  </w:pict>
                </mc:Fallback>
              </mc:AlternateContent>
            </w:r>
            <w:r w:rsidR="005C68DD" w:rsidRPr="005C68DD">
              <w:rPr>
                <w:noProof/>
              </w:rPr>
              <mc:AlternateContent>
                <mc:Choice Requires="wps">
                  <w:drawing>
                    <wp:anchor distT="0" distB="0" distL="114300" distR="114300" simplePos="0" relativeHeight="251673600" behindDoc="0" locked="0" layoutInCell="1" allowOverlap="1" wp14:anchorId="17409D3D" wp14:editId="24DCE2E3">
                      <wp:simplePos x="0" y="0"/>
                      <wp:positionH relativeFrom="column">
                        <wp:posOffset>-4603</wp:posOffset>
                      </wp:positionH>
                      <wp:positionV relativeFrom="paragraph">
                        <wp:posOffset>143034</wp:posOffset>
                      </wp:positionV>
                      <wp:extent cx="305120" cy="248287"/>
                      <wp:effectExtent l="0" t="0" r="0" b="28257"/>
                      <wp:wrapNone/>
                      <wp:docPr id="11" name="Flecha: circular 11"/>
                      <wp:cNvGraphicFramePr/>
                      <a:graphic xmlns:a="http://schemas.openxmlformats.org/drawingml/2006/main">
                        <a:graphicData uri="http://schemas.microsoft.com/office/word/2010/wordprocessingShape">
                          <wps:wsp>
                            <wps:cNvSpPr/>
                            <wps:spPr>
                              <a:xfrm rot="16200000" flipH="1">
                                <a:off x="0" y="0"/>
                                <a:ext cx="305120" cy="248287"/>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576AF" id="Flecha: circular 11" o:spid="_x0000_s1026" style="position:absolute;margin-left:-.35pt;margin-top:11.25pt;width:24.05pt;height:19.55pt;rotation:9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5120,248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QBigIAAGMFAAAOAAAAZHJzL2Uyb0RvYy54bWysVE1P3DAQvVfqf7B8L9ndLh+NyKIViLYS&#10;AlSoOBvHJpYcjzv2bnb76zt2PkCAeqiaQ2R7Zt7MvHn26dmutWyrMBhwFZ8fzDhTTkJt3FPFf95f&#10;fjrhLEThamHBqYrvVeBnq48fTjtfqgU0YGuFjEBcKDtf8SZGXxZFkI1qRTgArxwZNWArIm3xqahR&#10;dITe2mIxmx0VHWDtEaQKgU4veiNfZXytlYw3WgcVma041RbzH/P/Mf2L1akon1D4xsihDPEPVbTC&#10;OEo6QV2IKNgGzRuo1kiEADoeSGgL0NpIlXugbuazV93cNcKr3AuRE/xEU/h/sPJ6e4vM1DS7OWdO&#10;tDSjS6tkI0omDcqNFcjIRDx1PpTkfudvcdgFWqamdxpbhkDkzo9oKPRxpq3x3+ggs0J9sl0mfT+R&#10;rnaRSTr8PDucLyhAkmmxPFmcHKdkRY+a0D2G+FVBy9Ki4mNVa0ToMrrYXoXYx4y+BJDK7QvMq7i3&#10;KqFZ90NpapgyL3J0lpo6t8i2gkQipFQu9mWHRtSqPz7MXfVJpohcZgZMyNpYO2EPAEnGb7F7mME/&#10;haqs1Cl49rfC+uApImcGF6fg1jjA9wAsdTVk7v1HknpqEkuPUO9JDnmUNJLg5aUh0q9EiLcC6WLQ&#10;IV32eEM/baGrOAwrzhrA3++dJ3/SK1k56+iiVTz82ghUnNnvjpT8Zb5cEmzMm+XhcdICvrQ8vrS4&#10;TXsONCYSK1WXl8k/2nGpEdoHehPWKSuZhJOUm2QTcdycx/4BoFdFqvU6u9Ft9CJeuTsvR9EmLd3v&#10;HgT6QXmRJHsN46UU5Svd9b5pHg7WmwjaZFE+8zrwTTc5C2d4ddJT8XKfvZ7fxtUfAAAA//8DAFBL&#10;AwQUAAYACAAAACEAZSEGzN4AAAAGAQAADwAAAGRycy9kb3ducmV2LnhtbEyPzU7DMBCE70i8g7WV&#10;uCDqtJSQpnEqBFS9gQgcOLrx5gfidRS7TXh7tic47sxo5ttsO9lOnHDwrSMFi3kEAql0pqVawcf7&#10;7iYB4YMmoztHqOAHPWzzy4tMp8aN9IanItSCS8inWkETQp9K6csGrfZz1yOxV7nB6sDnUEsz6JHL&#10;bSeXURRLq1vihUb3+Nhg+V0crYL9+nV8LpLVy2f7Zaenu/vqel9WSl3NpocNiIBT+AvDGZ/RIWem&#10;gzuS8aJTcMvggeWEP2J7tVyDOCiI4wXIPJP/8fNfAAAA//8DAFBLAQItABQABgAIAAAAIQC2gziS&#10;/gAAAOEBAAATAAAAAAAAAAAAAAAAAAAAAABbQ29udGVudF9UeXBlc10ueG1sUEsBAi0AFAAGAAgA&#10;AAAhADj9If/WAAAAlAEAAAsAAAAAAAAAAAAAAAAALwEAAF9yZWxzLy5yZWxzUEsBAi0AFAAGAAgA&#10;AAAhAMWs5AGKAgAAYwUAAA4AAAAAAAAAAAAAAAAALgIAAGRycy9lMm9Eb2MueG1sUEsBAi0AFAAG&#10;AAgAAAAhAGUhBszeAAAABgEAAA8AAAAAAAAAAAAAAAAA5AQAAGRycy9kb3ducmV2LnhtbFBLBQYA&#10;AAAABAAEAPMAAADvBQAAAAA=&#10;" path="m15518,124144c15518,68979,67683,22573,136819,16237v62488,-5727,121870,23001,144012,69671l294400,85907r-20316,38236l232328,85907r12472,c223251,58057,180548,42750,137277,47364,85185,52919,46554,85613,46554,124143r-31036,1xe" fillcolor="#00a0b8 [3204]" strokecolor="#004f5b [1604]" strokeweight="2pt">
                      <v:path arrowok="t" o:connecttype="custom" o:connectlocs="15518,124144;136819,16237;280831,85908;294400,85907;274084,124143;232328,85907;244800,85907;137277,47364;46554,124143;15518,124144" o:connectangles="0,0,0,0,0,0,0,0,0,0"/>
                    </v:shape>
                  </w:pict>
                </mc:Fallback>
              </mc:AlternateContent>
            </w:r>
          </w:p>
        </w:tc>
        <w:tc>
          <w:tcPr>
            <w:tcW w:w="2605" w:type="dxa"/>
          </w:tcPr>
          <w:p w:rsidR="00440A7C" w:rsidRDefault="005C68DD" w:rsidP="00721FB4">
            <w:r>
              <w:t>Cada motor gira en sentido</w:t>
            </w:r>
            <w:r w:rsidR="00813E9B">
              <w:t>s</w:t>
            </w:r>
            <w:r>
              <w:t xml:space="preserve"> opuesto.</w:t>
            </w:r>
          </w:p>
        </w:tc>
        <w:tc>
          <w:tcPr>
            <w:tcW w:w="2605" w:type="dxa"/>
          </w:tcPr>
          <w:p w:rsidR="00440A7C" w:rsidRDefault="005C68DD" w:rsidP="00721FB4">
            <w:r>
              <w:t>7</w:t>
            </w:r>
          </w:p>
        </w:tc>
      </w:tr>
      <w:tr w:rsidR="00440A7C" w:rsidTr="00440A7C">
        <w:trPr>
          <w:trHeight w:val="945"/>
        </w:trPr>
        <w:tc>
          <w:tcPr>
            <w:tcW w:w="2605" w:type="dxa"/>
          </w:tcPr>
          <w:p w:rsidR="00440A7C" w:rsidRDefault="00813E9B" w:rsidP="00721FB4">
            <w:r w:rsidRPr="00813E9B">
              <w:rPr>
                <w:noProof/>
              </w:rPr>
              <mc:AlternateContent>
                <mc:Choice Requires="wps">
                  <w:drawing>
                    <wp:anchor distT="0" distB="0" distL="114300" distR="114300" simplePos="0" relativeHeight="251694080" behindDoc="0" locked="0" layoutInCell="1" allowOverlap="1" wp14:anchorId="1118A924" wp14:editId="7A1D9680">
                      <wp:simplePos x="0" y="0"/>
                      <wp:positionH relativeFrom="column">
                        <wp:posOffset>555625</wp:posOffset>
                      </wp:positionH>
                      <wp:positionV relativeFrom="paragraph">
                        <wp:posOffset>90805</wp:posOffset>
                      </wp:positionV>
                      <wp:extent cx="1076325" cy="37147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1076325" cy="371475"/>
                              </a:xfrm>
                              <a:prstGeom prst="rect">
                                <a:avLst/>
                              </a:prstGeom>
                              <a:noFill/>
                              <a:ln w="6350">
                                <a:noFill/>
                              </a:ln>
                            </wps:spPr>
                            <wps:txbx>
                              <w:txbxContent>
                                <w:p w:rsidR="00813E9B" w:rsidRPr="00813E9B" w:rsidRDefault="00813E9B" w:rsidP="00813E9B">
                                  <w:pPr>
                                    <w:rPr>
                                      <w:sz w:val="18"/>
                                      <w:lang w:val="es-PA"/>
                                    </w:rPr>
                                  </w:pPr>
                                  <w:r w:rsidRPr="00813E9B">
                                    <w:rPr>
                                      <w:sz w:val="18"/>
                                      <w:lang w:val="es-PA"/>
                                    </w:rPr>
                                    <w:t>Derecha</w:t>
                                  </w:r>
                                  <w:r>
                                    <w:rPr>
                                      <w:sz w:val="18"/>
                                      <w:lang w:val="es-PA"/>
                                    </w:rPr>
                                    <w:t xml:space="preserve"> Suave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8A924" id="Cuadro de texto 26" o:spid="_x0000_s1032" type="#_x0000_t202" style="position:absolute;margin-left:43.75pt;margin-top:7.15pt;width:84.7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TONNAIAAGEEAAAOAAAAZHJzL2Uyb0RvYy54bWysVEuP2yAQvlfqf0DcGzvv1oqzSrNKVWm1&#10;u1K22jPBEFsChgKJnf76DjjJRtueql7IwIxn+B5kcddpRY7C+QZMSYeDnBJhOFSN2Zf0x8vm02dK&#10;fGCmYgqMKOlJeHq3/Phh0dpCjKAGVQlHsInxRWtLWodgiyzzvBaa+QFYYTApwWkWcOv2WeVYi921&#10;ykZ5PstacJV1wIX3eHrfJ+ky9ZdS8PAkpReBqJLi3UJaXVp3cc2WC1bsHbN1w8/XYP9wC80ag0Ov&#10;re5ZYOTgmj9a6YY78CDDgIPOQMqGi4QB0Qzzd2i2NbMiYUFyvL3S5P9fW/54fHakqUo6mlFimEaN&#10;1gdWOSCVIEF0AQhmkKbW+gKrtxbrQ/cVOpT7cu7xMKLvpNPxF3ERzCPhpyvJ2Irw+FE+n41HU0o4&#10;5sbz4WQ+jW2yt6+t8+GbAE1iUFKHIiZu2fHBh770UhKHGdg0SiUhlSFtSWfjaZ4+uGawuTI4I2Lo&#10;7xqj0O26BP2KbwfVCeE56H3iLd80eIcH5sMzc2gMRIRmD0+4SAU4C84RJTW4X387j/WoF2YpadFo&#10;JfU/D8wJStR3g0p+GU4m0ZlpM5nOR7hxt5ndbcYc9BrQy0N8VpanMNYHdQmlA/2Kb2IVp2KKGY6z&#10;Sxou4Tr09sc3xcVqlYrQi5aFB7O1PLaOrEaGX7pX5uxZhuiFR7hYkhXv1Ohrez1WhwCySVJFnntW&#10;z/Sjj5PY5zcXH8rtPlW9/TMsfwMAAP//AwBQSwMEFAAGAAgAAAAhAGUGjbDgAAAACAEAAA8AAABk&#10;cnMvZG93bnJldi54bWxMj0FPg0AQhe8m/ofNmHizS1GEIEvTkDQmRg+tvXgb2CmQsrvIblv01zue&#10;9Djvvbz5XrGazSDONPneWQXLRQSCbON0b1sF+/fNXQbCB7QaB2dJwRd5WJXXVwXm2l3sls670Aou&#10;sT5HBV0IYy6lbzoy6BduJMvewU0GA59TK/WEFy43g4yj6FEa7C1/6HCkqqPmuDsZBS/V5g23dWyy&#10;76F6fj2sx8/9R6LU7c28fgIRaA5/YfjFZ3Qomal2J6u9GBRkacJJ1h/uQbAfJylvqxWkcQayLOT/&#10;AeUPAAAA//8DAFBLAQItABQABgAIAAAAIQC2gziS/gAAAOEBAAATAAAAAAAAAAAAAAAAAAAAAABb&#10;Q29udGVudF9UeXBlc10ueG1sUEsBAi0AFAAGAAgAAAAhADj9If/WAAAAlAEAAAsAAAAAAAAAAAAA&#10;AAAALwEAAF9yZWxzLy5yZWxzUEsBAi0AFAAGAAgAAAAhANQdM400AgAAYQQAAA4AAAAAAAAAAAAA&#10;AAAALgIAAGRycy9lMm9Eb2MueG1sUEsBAi0AFAAGAAgAAAAhAGUGjbDgAAAACAEAAA8AAAAAAAAA&#10;AAAAAAAAjgQAAGRycy9kb3ducmV2LnhtbFBLBQYAAAAABAAEAPMAAACbBQAAAAA=&#10;" filled="f" stroked="f" strokeweight=".5pt">
                      <v:textbox>
                        <w:txbxContent>
                          <w:p w:rsidR="00813E9B" w:rsidRPr="00813E9B" w:rsidRDefault="00813E9B" w:rsidP="00813E9B">
                            <w:pPr>
                              <w:rPr>
                                <w:sz w:val="18"/>
                                <w:lang w:val="es-PA"/>
                              </w:rPr>
                            </w:pPr>
                            <w:r w:rsidRPr="00813E9B">
                              <w:rPr>
                                <w:sz w:val="18"/>
                                <w:lang w:val="es-PA"/>
                              </w:rPr>
                              <w:t>Derecha</w:t>
                            </w:r>
                            <w:r>
                              <w:rPr>
                                <w:sz w:val="18"/>
                                <w:lang w:val="es-PA"/>
                              </w:rPr>
                              <w:t xml:space="preserve"> </w:t>
                            </w:r>
                            <w:r>
                              <w:rPr>
                                <w:sz w:val="18"/>
                                <w:lang w:val="es-PA"/>
                              </w:rPr>
                              <w:t>Suave</w:t>
                            </w:r>
                          </w:p>
                        </w:txbxContent>
                      </v:textbox>
                    </v:shape>
                  </w:pict>
                </mc:Fallback>
              </mc:AlternateContent>
            </w:r>
            <w:r w:rsidR="005C68DD">
              <w:rPr>
                <w:noProof/>
              </w:rPr>
              <mc:AlternateContent>
                <mc:Choice Requires="wps">
                  <w:drawing>
                    <wp:anchor distT="0" distB="0" distL="114300" distR="114300" simplePos="0" relativeHeight="251675648" behindDoc="0" locked="0" layoutInCell="1" allowOverlap="1">
                      <wp:simplePos x="0" y="0"/>
                      <wp:positionH relativeFrom="column">
                        <wp:posOffset>33020</wp:posOffset>
                      </wp:positionH>
                      <wp:positionV relativeFrom="paragraph">
                        <wp:posOffset>187325</wp:posOffset>
                      </wp:positionV>
                      <wp:extent cx="533400" cy="409575"/>
                      <wp:effectExtent l="0" t="0" r="0" b="0"/>
                      <wp:wrapNone/>
                      <wp:docPr id="15" name="Flecha: circular 15"/>
                      <wp:cNvGraphicFramePr/>
                      <a:graphic xmlns:a="http://schemas.openxmlformats.org/drawingml/2006/main">
                        <a:graphicData uri="http://schemas.microsoft.com/office/word/2010/wordprocessingShape">
                          <wps:wsp>
                            <wps:cNvSpPr/>
                            <wps:spPr>
                              <a:xfrm>
                                <a:off x="0" y="0"/>
                                <a:ext cx="533400" cy="409575"/>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BEB0FF" id="Flecha: circular 15" o:spid="_x0000_s1026" style="position:absolute;margin-left:2.6pt;margin-top:14.75pt;width:42pt;height:32.2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53340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8/NfAIAAEoFAAAOAAAAZHJzL2Uyb0RvYy54bWysVN9P2zAQfp+0/8Hy+0ha2m1EpKgCMU1C&#10;gAYTz8axiSXH553dpt1fv7OTBgRoD9Py4Ph8d9/98Hc+Pdt1lm0VBgOu5rOjkjPlJDTGPdX85/3l&#10;p6+chShcIyw4VfO9Cvxs9fHDae8rNYcWbKOQEYgLVe9r3sboq6IIslWdCEfglSOlBuxEJBGfigZF&#10;T+idLeZl+bnoARuPIFUIdHoxKPkq42utZLzROqjIbM0pt5hXzOtjWovVqaieUPjWyDEN8Q9ZdMI4&#10;CjpBXYgo2AbNG6jOSIQAOh5J6ArQ2kiVa6BqZuWrau5a4VWuhZoT/NSm8P9g5fX2Fplp6O6WnDnR&#10;0R1dWiVbUTFpUG6sQEYq6lPvQ0Xmd/4WRynQNhW909ilP5XDdrm3+6m3aheZpMPl8fGipBuQpFqU&#10;J8svGbN4dvYY4jcFHUubmh+CrxGhz60V26sQKTL5HGxJSFkNeeRd3FuVUrHuh9JUF0WeZ+/MKHVu&#10;kW0FcUFIqVycDapWNGo4Xpb0pWIpyOSRpQyYkLWxdsIeARJb32IPMKN9clWZkJNz+bfEBufJI0cG&#10;FyfnzjjA9wAsVTVGHuwPTRpak7r0CM2ebh1hGIfg5aWhpl+JEG8FEv/pnmim4w0t2kJfcxh3nLWA&#10;v987T/ZES9Jy1tM81Tz82ghUnNnvjgh7Mlss0gBmYbH8MicBX2oeX2rcpjsHuqYZvR5e5m2yj/aw&#10;1QjdA43+OkUllXCSYhNtIh6E8zjMOT0eUq3X2YyGzot45e68TOCpq4lL97sHgX5kXiTKXsNh9kT1&#10;ineDbfJ0sN5E0CaT8rmvY79pYDNxxsclvQgv5Wz1/ASu/gAAAP//AwBQSwMEFAAGAAgAAAAhAIno&#10;FPPcAAAABgEAAA8AAABkcnMvZG93bnJldi54bWxMjsFOwzAQRO9I/IO1SFwQtYlo1IRsKlQJAeJC&#10;m3yAG7tJRLyOYrcJf89yguNoRm9esV3cIC52Cr0nhIeVAmGp8aanFqGuXu43IELUZPTgySJ82wDb&#10;8vqq0LnxM+3t5RBbwRAKuUboYhxzKUPTWafDyo+WuDv5yenIcWqlmfTMcDfIRKlUOt0TP3R6tLvO&#10;Nl+Hs0MYP/fVa1on76dqTrOde1Px465GvL1Znp9ARLvEvzH86rM6lOx09GcyQQwI64SHCEm2BsH1&#10;JuN8RMgeFciykP/1yx8AAAD//wMAUEsBAi0AFAAGAAgAAAAhALaDOJL+AAAA4QEAABMAAAAAAAAA&#10;AAAAAAAAAAAAAFtDb250ZW50X1R5cGVzXS54bWxQSwECLQAUAAYACAAAACEAOP0h/9YAAACUAQAA&#10;CwAAAAAAAAAAAAAAAAAvAQAAX3JlbHMvLnJlbHNQSwECLQAUAAYACAAAACEA1tPPzXwCAABKBQAA&#10;DgAAAAAAAAAAAAAAAAAuAgAAZHJzL2Uyb0RvYy54bWxQSwECLQAUAAYACAAAACEAiegU89wAAAAG&#10;AQAADwAAAAAAAAAAAAAAAADWBAAAZHJzL2Rvd25yZXYueG1sUEsFBgAAAAAEAAQA8wAAAN8FAAAA&#10;AA==&#10;" path="m25598,204788v,-91460,92679,-168242,215017,-178137c347976,17967,450010,63402,490350,137855r21510,-1l482203,204787,409466,137854r19102,c389286,94702,315957,71210,241506,77927,147203,86434,76795,140662,76795,204788r-51197,xe" fillcolor="#00a0b8 [3204]" strokecolor="#004f5b [1604]" strokeweight="2pt">
                      <v:path arrowok="t" o:connecttype="custom" o:connectlocs="25598,204788;240615,26651;490350,137855;511860,137854;482203,204787;409466,137854;428568,137854;241506,77927;76795,204788;25598,204788" o:connectangles="0,0,0,0,0,0,0,0,0,0"/>
                    </v:shape>
                  </w:pict>
                </mc:Fallback>
              </mc:AlternateContent>
            </w:r>
          </w:p>
        </w:tc>
        <w:tc>
          <w:tcPr>
            <w:tcW w:w="2605" w:type="dxa"/>
          </w:tcPr>
          <w:p w:rsidR="00440A7C" w:rsidRDefault="005C68DD" w:rsidP="00721FB4">
            <w:r>
              <w:t>Los dos motores funcionan solo que con rpm distintas.</w:t>
            </w:r>
          </w:p>
        </w:tc>
        <w:tc>
          <w:tcPr>
            <w:tcW w:w="2605" w:type="dxa"/>
          </w:tcPr>
          <w:p w:rsidR="00440A7C" w:rsidRDefault="005C68DD" w:rsidP="00721FB4">
            <w:r>
              <w:t>8</w:t>
            </w:r>
            <w:r w:rsidR="00453718">
              <w:t xml:space="preserve"> (Por probar)</w:t>
            </w:r>
          </w:p>
        </w:tc>
      </w:tr>
      <w:tr w:rsidR="005C68DD" w:rsidTr="00440A7C">
        <w:trPr>
          <w:trHeight w:val="945"/>
        </w:trPr>
        <w:tc>
          <w:tcPr>
            <w:tcW w:w="2605" w:type="dxa"/>
          </w:tcPr>
          <w:p w:rsidR="005C68DD" w:rsidRDefault="00813E9B" w:rsidP="00721FB4">
            <w:r w:rsidRPr="00813E9B">
              <w:rPr>
                <w:noProof/>
              </w:rPr>
              <mc:AlternateContent>
                <mc:Choice Requires="wps">
                  <w:drawing>
                    <wp:anchor distT="0" distB="0" distL="114300" distR="114300" simplePos="0" relativeHeight="251696128" behindDoc="0" locked="0" layoutInCell="1" allowOverlap="1" wp14:anchorId="0EE1257F" wp14:editId="6E681F33">
                      <wp:simplePos x="0" y="0"/>
                      <wp:positionH relativeFrom="column">
                        <wp:posOffset>565150</wp:posOffset>
                      </wp:positionH>
                      <wp:positionV relativeFrom="paragraph">
                        <wp:posOffset>132080</wp:posOffset>
                      </wp:positionV>
                      <wp:extent cx="1200150" cy="371475"/>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1200150" cy="371475"/>
                              </a:xfrm>
                              <a:prstGeom prst="rect">
                                <a:avLst/>
                              </a:prstGeom>
                              <a:noFill/>
                              <a:ln w="6350">
                                <a:noFill/>
                              </a:ln>
                            </wps:spPr>
                            <wps:txbx>
                              <w:txbxContent>
                                <w:p w:rsidR="00813E9B" w:rsidRPr="00813E9B" w:rsidRDefault="00813E9B" w:rsidP="00813E9B">
                                  <w:pPr>
                                    <w:rPr>
                                      <w:sz w:val="18"/>
                                      <w:lang w:val="es-PA"/>
                                    </w:rPr>
                                  </w:pPr>
                                  <w:r>
                                    <w:rPr>
                                      <w:sz w:val="18"/>
                                      <w:lang w:val="es-PA"/>
                                    </w:rPr>
                                    <w:t>Izquierda suave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1257F" id="Cuadro de texto 27" o:spid="_x0000_s1033" type="#_x0000_t202" style="position:absolute;margin-left:44.5pt;margin-top:10.4pt;width:94.5pt;height:29.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MqMwIAAGEEAAAOAAAAZHJzL2Uyb0RvYy54bWysVFFv2jAQfp+0/2D5fYRQKF1EqBgV0yTU&#10;VqJTn41jk0i2z7MNCfv1OztAWbenaS/m7Lt8d/fdd8zuO63IQTjfgClpPhhSIgyHqjG7kn5/WX26&#10;o8QHZiqmwIiSHoWn9/OPH2atLcQIalCVcARBjC9aW9I6BFtkmee10MwPwAqDTglOs4BXt8sqx1pE&#10;1yobDYe3WQuusg648B5fH3onnSd8KQUPT1J6EYgqKdYW0unSuY1nNp+xYueYrRt+KoP9QxWaNQaT&#10;XqAeWGBk75o/oHTDHXiQYcBBZyBlw0XqAbvJh++62dTMitQLkuPthSb//2D54+HZkaYq6WhKiWEa&#10;Z7Tcs8oBqQQJogtA0IM0tdYXGL2xGB+6L9DhuM/vHh9j9510Ov5iXwT9SPjxQjJCER4/wrHlE3Rx&#10;9N1M8/F0EmGyt6+t8+GrAE2iUVKHQ0zcssPahz70HBKTGVg1SqVBKkPakt7eIPxvHgRXBnPEHvpa&#10;oxW6bZdav/S3heqI7TnodeItXzVYw5r58MwcCgPLRrGHJzykAswFJ4uSGtzPv73HeJwXeilpUWgl&#10;9T/2zAlK1DeDk/ycj8dRmekynkxHeHHXnu21x+z1ElDLOa6V5cmM8UGdTelAv+JOLGJWdDHDMXdJ&#10;w9lchl7+uFNcLBYpCLVoWVibjeUROnIXGX7pXpmzpzFELTzCWZKseDeNPrZnfbEPIJs0qshzz+qJ&#10;ftRxGvZp5+KiXN9T1Ns/w/wXAAAA//8DAFBLAwQUAAYACAAAACEArUaiMd8AAAAIAQAADwAAAGRy&#10;cy9kb3ducmV2LnhtbEyPTUvDQBCG74L/YRnBm90Y0aYxm1ICRZB6aO3F2yQ7TYL7EbPbNvbXO570&#10;OPMO7zxPsZysEScaQ++dgvtZAoJc43XvWgX79/VdBiJEdBqNd6TgmwIsy+urAnPtz25Lp11sBZe4&#10;kKOCLsYhlzI0HVkMMz+Q4+zgR4uRx7GVesQzl1sj0yR5khZ7xx86HKjqqPncHa2C12r9hts6tdnF&#10;VC+bw2r42n88KnV7M62eQUSa4t8x/OIzOpTMVPuj00EYBdmCVaKCNGEDztN5xotawXzxALIs5H+B&#10;8gcAAP//AwBQSwECLQAUAAYACAAAACEAtoM4kv4AAADhAQAAEwAAAAAAAAAAAAAAAAAAAAAAW0Nv&#10;bnRlbnRfVHlwZXNdLnhtbFBLAQItABQABgAIAAAAIQA4/SH/1gAAAJQBAAALAAAAAAAAAAAAAAAA&#10;AC8BAABfcmVscy8ucmVsc1BLAQItABQABgAIAAAAIQCd7uMqMwIAAGEEAAAOAAAAAAAAAAAAAAAA&#10;AC4CAABkcnMvZTJvRG9jLnhtbFBLAQItABQABgAIAAAAIQCtRqIx3wAAAAgBAAAPAAAAAAAAAAAA&#10;AAAAAI0EAABkcnMvZG93bnJldi54bWxQSwUGAAAAAAQABADzAAAAmQUAAAAA&#10;" filled="f" stroked="f" strokeweight=".5pt">
                      <v:textbox>
                        <w:txbxContent>
                          <w:p w:rsidR="00813E9B" w:rsidRPr="00813E9B" w:rsidRDefault="00813E9B" w:rsidP="00813E9B">
                            <w:pPr>
                              <w:rPr>
                                <w:sz w:val="18"/>
                                <w:lang w:val="es-PA"/>
                              </w:rPr>
                            </w:pPr>
                            <w:r>
                              <w:rPr>
                                <w:sz w:val="18"/>
                                <w:lang w:val="es-PA"/>
                              </w:rPr>
                              <w:t>Izquierda s</w:t>
                            </w:r>
                            <w:r>
                              <w:rPr>
                                <w:sz w:val="18"/>
                                <w:lang w:val="es-PA"/>
                              </w:rPr>
                              <w:t>uave</w:t>
                            </w:r>
                          </w:p>
                        </w:txbxContent>
                      </v:textbox>
                    </v:shape>
                  </w:pict>
                </mc:Fallback>
              </mc:AlternateContent>
            </w:r>
            <w:r w:rsidR="005C68DD">
              <w:rPr>
                <w:noProof/>
              </w:rPr>
              <mc:AlternateContent>
                <mc:Choice Requires="wps">
                  <w:drawing>
                    <wp:anchor distT="0" distB="0" distL="114300" distR="114300" simplePos="0" relativeHeight="251677696" behindDoc="0" locked="0" layoutInCell="1" allowOverlap="1" wp14:anchorId="245DE3EE" wp14:editId="40FDF5C2">
                      <wp:simplePos x="0" y="0"/>
                      <wp:positionH relativeFrom="column">
                        <wp:posOffset>33020</wp:posOffset>
                      </wp:positionH>
                      <wp:positionV relativeFrom="paragraph">
                        <wp:posOffset>190500</wp:posOffset>
                      </wp:positionV>
                      <wp:extent cx="552450" cy="409575"/>
                      <wp:effectExtent l="0" t="0" r="0" b="0"/>
                      <wp:wrapNone/>
                      <wp:docPr id="16" name="Flecha: circular 16"/>
                      <wp:cNvGraphicFramePr/>
                      <a:graphic xmlns:a="http://schemas.openxmlformats.org/drawingml/2006/main">
                        <a:graphicData uri="http://schemas.microsoft.com/office/word/2010/wordprocessingShape">
                          <wps:wsp>
                            <wps:cNvSpPr/>
                            <wps:spPr>
                              <a:xfrm flipH="1">
                                <a:off x="0" y="0"/>
                                <a:ext cx="552450" cy="409575"/>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A73C4F" id="Flecha: circular 16" o:spid="_x0000_s1026" style="position:absolute;margin-left:2.6pt;margin-top:15pt;width:43.5pt;height:32.25pt;flip:x;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5245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uRgQIAAFQFAAAOAAAAZHJzL2Uyb0RvYy54bWysVE1P3DAQvVfqf7B8L8muNlAismgFoq2E&#10;ABUqzsaxiSXHdsfezW5/fcd2EhBUPVTNIRp7Zt58vfHZ+b7XZCfAK2saujgqKRGG21aZ54b+eLj6&#10;9JkSH5hpmbZGNPQgPD1ff/xwNrhaLG1ndSuAIIjx9eAa2oXg6qLwvBM980fWCYNKaaFnAY/wXLTA&#10;BkTvdbEsy+NisNA6sFx4j7eXWUnXCV9KwcOtlF4EohuKuYX0h/R/iv9ifcbqZ2CuU3xMg/1DFj1T&#10;BoPOUJcsMLIF9Q6qVxystzIccdsXVkrFRaoBq1mUb6q575gTqRZsjndzm/z/g+U3uzsgqsXZHVNi&#10;WI8zutKCd6wmXAHfagYEVdinwfkaze/dHYwnj2Isei+hJ1Ir9xVhUhuwMLJPXT7MXRb7QDheVtVy&#10;VeEsOKpW5Wl1UkX0IsNEOAc+fBG2J1Fo6JTGBsAOCZ3trn3IPpMtAsT8ckZJCgctIpo234XECjHy&#10;MnknbokLDWTHkBWMc2FCTtt3rBX5uirxGxObPVKaCTAiS6X1jD0CRN6+x865jvbRVSRqzs7l3xLL&#10;zrNHimxNmJ17ZSz8CUBjVWPkbD81KbcmdunJtgecP9i8GN7xK4VNv2Y+3DHATcA54XaHW/xJbYeG&#10;2lGipLPw60/30R4JilpKBtyshvqfWwaCEv3NIHVPF6tVXMV0WFUnSzzAa83Ta43Z9hcWx7TAd8Tx&#10;JEb7oCdRgu0f8RHYxKioYoZjbKRNgOlwEfLG4zPCxWaTzHD9HAvX5t7xibSRSw/7RwZuZF5Ayt7Y&#10;aQtZ/YZ32TbOw9jNNlipEilf+jr2G1c3EWd8ZuLb8PqcrF4ew/VvAAAA//8DAFBLAwQUAAYACAAA&#10;ACEA8axPJNwAAAAGAQAADwAAAGRycy9kb3ducmV2LnhtbEyPwU7DMBBE70j8g7VI3KhDoFBCNlXV&#10;qogbUDhwdOMlsRqvo9htQ7+e5QSn1WhGs2/K+eg7daAhusAI15MMFHEdrOMG4eN9fTUDFZNha7rA&#10;hPBNEebV+VlpChuO/EaHTWqUlHAsDEKbUl9oHeuWvImT0BOL9xUGb5LIodF2MEcp953Os+xOe+NY&#10;PrSmp2VL9W6z9wj9Krnn0/1nOi35Zb2buUVYPb0iXl6Mi0dQicb0F4ZffEGHSpi2Yc82qg5hmksQ&#10;4SaTRWI/5KK3cm+noKtS/8evfgAAAP//AwBQSwECLQAUAAYACAAAACEAtoM4kv4AAADhAQAAEwAA&#10;AAAAAAAAAAAAAAAAAAAAW0NvbnRlbnRfVHlwZXNdLnhtbFBLAQItABQABgAIAAAAIQA4/SH/1gAA&#10;AJQBAAALAAAAAAAAAAAAAAAAAC8BAABfcmVscy8ucmVsc1BLAQItABQABgAIAAAAIQDvULuRgQIA&#10;AFQFAAAOAAAAAAAAAAAAAAAAAC4CAABkcnMvZTJvRG9jLnhtbFBLAQItABQABgAIAAAAIQDxrE8k&#10;3AAAAAYBAAAPAAAAAAAAAAAAAAAAANsEAABkcnMvZG93bnJldi54bWxQSwUGAAAAAAQABADzAAAA&#10;5AUAAAAA&#10;" path="m25598,204788v,-91728,96888,-168644,224485,-178212c360053,18330,464587,62584,507351,135488r20891,l501253,204787,425849,135488r18045,c402285,94022,327254,71589,251021,77822,151429,85965,76795,140354,76795,204788r-51197,xe" fillcolor="#00a0b8 [3204]" strokecolor="#004f5b [1604]" strokeweight="2pt">
                      <v:path arrowok="t" o:connecttype="custom" o:connectlocs="25598,204788;250083,26576;507351,135488;528242,135488;501253,204787;425849,135488;443894,135488;251021,77822;76795,204788;25598,204788" o:connectangles="0,0,0,0,0,0,0,0,0,0"/>
                    </v:shape>
                  </w:pict>
                </mc:Fallback>
              </mc:AlternateContent>
            </w:r>
          </w:p>
        </w:tc>
        <w:tc>
          <w:tcPr>
            <w:tcW w:w="2605" w:type="dxa"/>
          </w:tcPr>
          <w:p w:rsidR="005C68DD" w:rsidRDefault="005C68DD" w:rsidP="00721FB4">
            <w:r>
              <w:t>Los dos motores funcionan solo que con rpm distintas.</w:t>
            </w:r>
          </w:p>
        </w:tc>
        <w:tc>
          <w:tcPr>
            <w:tcW w:w="2605" w:type="dxa"/>
          </w:tcPr>
          <w:p w:rsidR="005C68DD" w:rsidRDefault="005C68DD" w:rsidP="00721FB4">
            <w:r>
              <w:t>9</w:t>
            </w:r>
            <w:r w:rsidR="00453718">
              <w:t>(Por probar)</w:t>
            </w:r>
          </w:p>
        </w:tc>
      </w:tr>
      <w:tr w:rsidR="005C68DD" w:rsidTr="00440A7C">
        <w:trPr>
          <w:trHeight w:val="945"/>
        </w:trPr>
        <w:tc>
          <w:tcPr>
            <w:tcW w:w="2605" w:type="dxa"/>
          </w:tcPr>
          <w:p w:rsidR="005C68DD" w:rsidRDefault="00813E9B" w:rsidP="00721FB4">
            <w:pPr>
              <w:rPr>
                <w:noProof/>
              </w:rPr>
            </w:pPr>
            <w:r w:rsidRPr="00813E9B">
              <w:rPr>
                <w:noProof/>
              </w:rPr>
              <mc:AlternateContent>
                <mc:Choice Requires="wps">
                  <w:drawing>
                    <wp:anchor distT="0" distB="0" distL="114300" distR="114300" simplePos="0" relativeHeight="251698176" behindDoc="0" locked="0" layoutInCell="1" allowOverlap="1" wp14:anchorId="42B4F5CF" wp14:editId="3346EE47">
                      <wp:simplePos x="0" y="0"/>
                      <wp:positionH relativeFrom="column">
                        <wp:posOffset>669925</wp:posOffset>
                      </wp:positionH>
                      <wp:positionV relativeFrom="paragraph">
                        <wp:posOffset>78105</wp:posOffset>
                      </wp:positionV>
                      <wp:extent cx="762000" cy="352425"/>
                      <wp:effectExtent l="0" t="0" r="0" b="9525"/>
                      <wp:wrapNone/>
                      <wp:docPr id="28" name="Cuadro de texto 28"/>
                      <wp:cNvGraphicFramePr/>
                      <a:graphic xmlns:a="http://schemas.openxmlformats.org/drawingml/2006/main">
                        <a:graphicData uri="http://schemas.microsoft.com/office/word/2010/wordprocessingShape">
                          <wps:wsp>
                            <wps:cNvSpPr txBox="1"/>
                            <wps:spPr>
                              <a:xfrm>
                                <a:off x="0" y="0"/>
                                <a:ext cx="762000" cy="352425"/>
                              </a:xfrm>
                              <a:prstGeom prst="rect">
                                <a:avLst/>
                              </a:prstGeom>
                              <a:solidFill>
                                <a:sysClr val="window" lastClr="FFFFFF"/>
                              </a:solidFill>
                              <a:ln w="6350">
                                <a:noFill/>
                              </a:ln>
                            </wps:spPr>
                            <wps:txbx>
                              <w:txbxContent>
                                <w:p w:rsidR="00813E9B" w:rsidRPr="00813E9B" w:rsidRDefault="00813E9B" w:rsidP="00813E9B">
                                  <w:pPr>
                                    <w:rPr>
                                      <w:lang w:val="es-PA"/>
                                    </w:rPr>
                                  </w:pPr>
                                  <w:r>
                                    <w:rPr>
                                      <w:lang w:val="es-PA"/>
                                    </w:rPr>
                                    <w:t>Detener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4F5CF" id="Cuadro de texto 28" o:spid="_x0000_s1034" type="#_x0000_t202" style="position:absolute;margin-left:52.75pt;margin-top:6.15pt;width:60pt;height:2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18TUAIAAJkEAAAOAAAAZHJzL2Uyb0RvYy54bWysVE1vGjEQvVfqf7B8bxY2QFKUJaJEVJVQ&#10;EimpcjZeb1jJ63Ftwy799X32AqFpT1U5mPnyjOe9mb257RrNdsr5mkzBhxcDzpSRVNbmteDfn5ef&#10;rjnzQZhSaDKq4Hvl+e3s44eb1k5VThvSpXIMSYyftrbgmxDsNMu83KhG+AuyysBZkWtEgOpes9KJ&#10;FtkbneWDwSRryZXWkVTew3rXO/ks5a8qJcNDVXkVmC443hbS6dK5jmc2uxHTVyfsppaHZ4h/eEUj&#10;aoOip1R3Igi2dfUfqZpaOvJUhQtJTUZVVUuVekA3w8G7bp42wqrUC8Dx9gST/39p5f3u0bG6LHgO&#10;poxowNFiK0pHrFQsqC4QgwcwtdZPEf1kER+6L9SB7qPdwxi77yrXxH/0xeAH4PsTyEjFJIxXE/AG&#10;j4TrcpyP8nHMkr1dts6Hr4oaFoWCO3CYoBW7lQ996DEk1vKk63JZa52UvV9ox3YCdGNKSmo508IH&#10;GAu+TL9Dtd+uacPagk8ux4NUyVDM15fSBo+Lvfc9Ril06y5BdsJlTeUesDjq58tbuazx+BUqPwqH&#10;gUK/WJLwgKPShFp0kDjbkPv5N3uMB8/wctZiQAvuf2yFU2jom8EEfB6ORnGikzIaX+VQ3Llnfe4x&#10;22ZBAGWIdbQyiTE+6KNYOWpesEvzWBUuYSRqFzwcxUXo1wa7KNV8noIww1aElXmyMqaODERqnrsX&#10;4eyBvzhD93QcZTF9R2MfG28amm8DVXXiOOLco3qAH/OfpuSwq3HBzvUU9fZFmf0CAAD//wMAUEsD&#10;BBQABgAIAAAAIQD1xeol4AAAAAkBAAAPAAAAZHJzL2Rvd25yZXYueG1sTI9BT8MwDIXvSPyHyEjc&#10;WErRxlSaTgiBYBLVoCBxzRrTFhqnSrK17NfjneDmZz89fy9fTbYXe/Shc6TgcpaAQKqd6ahR8P72&#10;cLEEEaImo3tHqOAHA6yK05NcZ8aN9Ir7KjaCQyhkWkEb45BJGeoWrQ4zNyDx7dN5qyNL30jj9cjh&#10;tpdpkiyk1R3xh1YPeNdi/V3trIKPsXr0m/X662V4Kg+bQ1U+432p1PnZdHsDIuIU/8xwxGd0KJhp&#10;63ZkguhZJ/M5W3lIr0CwIU2Pi62CxfUSZJHL/w2KXwAAAP//AwBQSwECLQAUAAYACAAAACEAtoM4&#10;kv4AAADhAQAAEwAAAAAAAAAAAAAAAAAAAAAAW0NvbnRlbnRfVHlwZXNdLnhtbFBLAQItABQABgAI&#10;AAAAIQA4/SH/1gAAAJQBAAALAAAAAAAAAAAAAAAAAC8BAABfcmVscy8ucmVsc1BLAQItABQABgAI&#10;AAAAIQC7T18TUAIAAJkEAAAOAAAAAAAAAAAAAAAAAC4CAABkcnMvZTJvRG9jLnhtbFBLAQItABQA&#10;BgAIAAAAIQD1xeol4AAAAAkBAAAPAAAAAAAAAAAAAAAAAKoEAABkcnMvZG93bnJldi54bWxQSwUG&#10;AAAAAAQABADzAAAAtwUAAAAA&#10;" fillcolor="window" stroked="f" strokeweight=".5pt">
                      <v:textbox>
                        <w:txbxContent>
                          <w:p w:rsidR="00813E9B" w:rsidRPr="00813E9B" w:rsidRDefault="00813E9B" w:rsidP="00813E9B">
                            <w:pPr>
                              <w:rPr>
                                <w:lang w:val="es-PA"/>
                              </w:rPr>
                            </w:pPr>
                            <w:r>
                              <w:rPr>
                                <w:lang w:val="es-PA"/>
                              </w:rPr>
                              <w:t>De</w:t>
                            </w:r>
                            <w:r>
                              <w:rPr>
                                <w:lang w:val="es-PA"/>
                              </w:rPr>
                              <w:t>tener</w:t>
                            </w:r>
                          </w:p>
                        </w:txbxContent>
                      </v:textbox>
                    </v:shape>
                  </w:pict>
                </mc:Fallback>
              </mc:AlternateContent>
            </w:r>
            <w:r w:rsidR="005C68DD">
              <w:rPr>
                <w:noProof/>
              </w:rPr>
              <mc:AlternateContent>
                <mc:Choice Requires="wps">
                  <w:drawing>
                    <wp:anchor distT="0" distB="0" distL="114300" distR="114300" simplePos="0" relativeHeight="251678720" behindDoc="0" locked="0" layoutInCell="1" allowOverlap="1">
                      <wp:simplePos x="0" y="0"/>
                      <wp:positionH relativeFrom="column">
                        <wp:posOffset>105410</wp:posOffset>
                      </wp:positionH>
                      <wp:positionV relativeFrom="paragraph">
                        <wp:posOffset>107950</wp:posOffset>
                      </wp:positionV>
                      <wp:extent cx="403860" cy="419100"/>
                      <wp:effectExtent l="0" t="0" r="15240" b="19050"/>
                      <wp:wrapNone/>
                      <wp:docPr id="17" name="Símbolo &quot;No permitido&quot; 17"/>
                      <wp:cNvGraphicFramePr/>
                      <a:graphic xmlns:a="http://schemas.openxmlformats.org/drawingml/2006/main">
                        <a:graphicData uri="http://schemas.microsoft.com/office/word/2010/wordprocessingShape">
                          <wps:wsp>
                            <wps:cNvSpPr/>
                            <wps:spPr>
                              <a:xfrm>
                                <a:off x="0" y="0"/>
                                <a:ext cx="403860" cy="419100"/>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729DCB"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ímbolo &quot;No permitido&quot; 17" o:spid="_x0000_s1026" type="#_x0000_t57" style="position:absolute;margin-left:8.3pt;margin-top:8.5pt;width:31.8pt;height:33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1tjwIAAFcFAAAOAAAAZHJzL2Uyb0RvYy54bWysVM1u2zAMvg/YOwg67LbaztK/rE4RtOgw&#10;oEiLpUPPiizVwiRRlZS/vdOeYi82Snbcoi12GJaDI4rkR/IjqbPzrdFkLXxQYGtaHZSUCMuhUfah&#10;pt/vrj6eUBIisw3TYEVNdyLQ8+n7d2cbNxEjaEE3whMEsWGycTVtY3STogi8FYaFA3DColKCNyyi&#10;6B+KxrMNohtdjMryqNiAb5wHLkLA28tOSacZX0rB442UQUSia4q5xfz1+btM32J6xiYPnrlW8T4N&#10;9g9ZGKYsBh2gLllkZOXVKyijuIcAMh5wMAVIqbjINWA1VfmimkXLnMi1IDnBDTSF/wfL5+tbT1SD&#10;vTumxDKDPVr8/mWWoIF8eFxB/DwH4oQ3KqoGuhuCtkjcxoUJ+i/cre+lgMfEwlZ6k/6xPrLNZO8G&#10;ssU2Eo6X4/LTyRG2hKNqXJ1WZW5G8eTsfIhfBBiSDjW1sDDwA3uceWbr6xAxKtrv7VBIGXU55FPc&#10;aZHS0PabkFgkRh1l7zxe4kJ7smY4GIxzYWPVqVrWiO76sMRfKhSDDB5ZyoAJWSqtB+weII3ua+wO&#10;prdPriJP5+Bc/i2xznnwyJHBxsHZKAv+LQCNVfWRO/s9SR01iaUlNDscAQ/dbgTHrxQSfs1CvGUe&#10;lwF7hAseb/AjNWxqCv2Jkhb8z7fukz3OKGop2eBy1TQ8rpgXlOivFqf3tBqP0zZmYXx4PELBP9cs&#10;n2vsylwAtqnCp8TxfEz2Ue+P0oO5x3dglqKiilmOsWvKo98LF7FbenxJuJjNshluoGPx2i4cT+CJ&#10;1TRLd9t75l0/dRHHdQ77RWSTF3PX2SZPC7NVBKnyUD7x2vON25sHp39p0vPwXM5WT+/h9A8AAAD/&#10;/wMAUEsDBBQABgAIAAAAIQACZNKe3AAAAAcBAAAPAAAAZHJzL2Rvd25yZXYueG1sTI/BTsMwEETv&#10;SP0Ha5G4UZsi0irEqVoEiAOipfABbrxNotjrKHbbwNeznOA0Gs1o9m2xHL0TJxxiG0jDzVSBQKqC&#10;banW8PnxdL0AEZMha1wg1PCFEZbl5KIwuQ1nesfTLtWCRyjmRkOTUp9LGasGvYnT0CNxdgiDN4nt&#10;UEs7mDOPeydnSmXSm5b4QmN6fGiw6nZHr+E1rHHVRfXYbd9e3PfzYXMns43WV5fj6h5EwjH9leEX&#10;n9GhZKZ9OJKNwrHPMm6yzvklzhdqBmLPeqtAloX8z1/+AAAA//8DAFBLAQItABQABgAIAAAAIQC2&#10;gziS/gAAAOEBAAATAAAAAAAAAAAAAAAAAAAAAABbQ29udGVudF9UeXBlc10ueG1sUEsBAi0AFAAG&#10;AAgAAAAhADj9If/WAAAAlAEAAAsAAAAAAAAAAAAAAAAALwEAAF9yZWxzLy5yZWxzUEsBAi0AFAAG&#10;AAgAAAAhAHNNzW2PAgAAVwUAAA4AAAAAAAAAAAAAAAAALgIAAGRycy9lMm9Eb2MueG1sUEsBAi0A&#10;FAAGAAgAAAAhAAJk0p7cAAAABwEAAA8AAAAAAAAAAAAAAAAA6QQAAGRycy9kb3ducmV2LnhtbFBL&#10;BQYAAAAABAAEAPMAAADyBQAAAAA=&#10;" adj="4050" fillcolor="#00a0b8 [3204]" strokecolor="#004f5b [1604]" strokeweight="2pt"/>
                  </w:pict>
                </mc:Fallback>
              </mc:AlternateContent>
            </w:r>
          </w:p>
        </w:tc>
        <w:tc>
          <w:tcPr>
            <w:tcW w:w="2605" w:type="dxa"/>
          </w:tcPr>
          <w:p w:rsidR="005C68DD" w:rsidRDefault="005C68DD" w:rsidP="00721FB4">
            <w:r>
              <w:t>Los dos motores tienen sus bobinas en cero.</w:t>
            </w:r>
          </w:p>
        </w:tc>
        <w:tc>
          <w:tcPr>
            <w:tcW w:w="2605" w:type="dxa"/>
          </w:tcPr>
          <w:p w:rsidR="005C68DD" w:rsidRDefault="005C68DD" w:rsidP="00721FB4">
            <w:r>
              <w:t>5</w:t>
            </w:r>
          </w:p>
        </w:tc>
      </w:tr>
      <w:bookmarkEnd w:id="0"/>
      <w:bookmarkEnd w:id="1"/>
    </w:tbl>
    <w:p w:rsidR="00C07C9A" w:rsidRPr="00721FB4" w:rsidRDefault="00C07C9A" w:rsidP="00721FB4"/>
    <w:p w:rsidR="00721FB4" w:rsidRDefault="00721FB4" w:rsidP="008D31DE"/>
    <w:p w:rsidR="00453718" w:rsidRDefault="00453718" w:rsidP="008D31DE"/>
    <w:p w:rsidR="00453718" w:rsidRDefault="00453718" w:rsidP="008D31DE"/>
    <w:p w:rsidR="00453718" w:rsidRDefault="00453718" w:rsidP="00453718">
      <w:pPr>
        <w:pStyle w:val="Ttulo2"/>
      </w:pPr>
      <w:bookmarkStart w:id="2" w:name="_Hlk508898048"/>
      <w:r>
        <w:lastRenderedPageBreak/>
        <w:t>COMO SE ABORDO EL RETO 1.</w:t>
      </w:r>
    </w:p>
    <w:p w:rsidR="00453718" w:rsidRDefault="00453718" w:rsidP="00453718">
      <w:r>
        <w:t>Para el primer reto se opto por dividir el objetivo en dos regiones y hacer cálculos de distancias para saber cuando el robot debe curvar.</w:t>
      </w:r>
    </w:p>
    <w:bookmarkEnd w:id="2"/>
    <w:p w:rsidR="00453718" w:rsidRDefault="00453718" w:rsidP="00453718">
      <w:pPr>
        <w:keepNext/>
      </w:pPr>
      <w:r>
        <w:rPr>
          <w:noProof/>
        </w:rPr>
        <w:drawing>
          <wp:inline distT="0" distB="0" distL="0" distR="0" wp14:anchorId="76B8E8DC" wp14:editId="578220A1">
            <wp:extent cx="5274310" cy="5084445"/>
            <wp:effectExtent l="0" t="0" r="254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084445"/>
                    </a:xfrm>
                    <a:prstGeom prst="rect">
                      <a:avLst/>
                    </a:prstGeom>
                  </pic:spPr>
                </pic:pic>
              </a:graphicData>
            </a:graphic>
          </wp:inline>
        </w:drawing>
      </w:r>
    </w:p>
    <w:p w:rsidR="00453718" w:rsidRDefault="00453718" w:rsidP="00453718">
      <w:pPr>
        <w:pStyle w:val="Descripcin"/>
      </w:pPr>
      <w:fldSimple w:instr=" SEQ Ilustración \* ARABIC ">
        <w:r>
          <w:rPr>
            <w:noProof/>
          </w:rPr>
          <w:t>10</w:t>
        </w:r>
      </w:fldSimple>
      <w:r>
        <w:t>.Descripción de lógica para reto 1.</w:t>
      </w:r>
    </w:p>
    <w:p w:rsidR="00453718" w:rsidRDefault="00453718" w:rsidP="00453718"/>
    <w:p w:rsidR="00453718" w:rsidRDefault="00453718" w:rsidP="00453718"/>
    <w:p w:rsidR="00453718" w:rsidRDefault="00453718" w:rsidP="00453718"/>
    <w:p w:rsidR="00453718" w:rsidRDefault="00453718" w:rsidP="00453718"/>
    <w:p w:rsidR="00453718" w:rsidRDefault="00453718" w:rsidP="00453718"/>
    <w:p w:rsidR="00453718" w:rsidRDefault="00453718" w:rsidP="00453718"/>
    <w:p w:rsidR="00453718" w:rsidRDefault="00453718" w:rsidP="00453718"/>
    <w:p w:rsidR="00453718" w:rsidRDefault="00453718" w:rsidP="00453718">
      <w:pPr>
        <w:pStyle w:val="Ttulo2"/>
      </w:pPr>
      <w:r>
        <w:lastRenderedPageBreak/>
        <w:t>Reto2.</w:t>
      </w:r>
    </w:p>
    <w:p w:rsidR="00453718" w:rsidRDefault="00453718" w:rsidP="00453718">
      <w:r>
        <w:t>El reto 2 aun sigue en desarrollo, pero ya tenemos un borrador de cómo abordarlo.</w:t>
      </w:r>
    </w:p>
    <w:p w:rsidR="00453718" w:rsidRDefault="00453718" w:rsidP="00453718"/>
    <w:p w:rsidR="00453718" w:rsidRDefault="00453718" w:rsidP="00453718">
      <w:pPr>
        <w:keepNext/>
      </w:pPr>
      <w:r w:rsidRPr="00453718">
        <w:rPr>
          <w:noProof/>
        </w:rPr>
        <w:drawing>
          <wp:inline distT="0" distB="0" distL="0" distR="0" wp14:anchorId="114AF062" wp14:editId="393973FC">
            <wp:extent cx="5274310" cy="3956050"/>
            <wp:effectExtent l="0" t="0" r="254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56050"/>
                    </a:xfrm>
                    <a:prstGeom prst="rect">
                      <a:avLst/>
                    </a:prstGeom>
                  </pic:spPr>
                </pic:pic>
              </a:graphicData>
            </a:graphic>
          </wp:inline>
        </w:drawing>
      </w:r>
    </w:p>
    <w:p w:rsidR="00453718" w:rsidRDefault="00453718" w:rsidP="00453718">
      <w:pPr>
        <w:pStyle w:val="Descripcin"/>
      </w:pPr>
      <w:fldSimple w:instr=" SEQ Ilustración \* ARABIC ">
        <w:r>
          <w:rPr>
            <w:noProof/>
          </w:rPr>
          <w:t>11</w:t>
        </w:r>
      </w:fldSimple>
      <w:r>
        <w:t>.Borrador de cómo abordar RETO2</w:t>
      </w:r>
    </w:p>
    <w:p w:rsidR="00453718" w:rsidRDefault="00453718"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Default="002C562A" w:rsidP="00453718"/>
    <w:p w:rsidR="002C562A" w:rsidRPr="002C562A" w:rsidRDefault="00DF549F" w:rsidP="002C562A">
      <w:pPr>
        <w:keepNext/>
        <w:keepLines/>
        <w:spacing w:before="240" w:after="0"/>
        <w:contextualSpacing/>
        <w:outlineLvl w:val="1"/>
        <w:rPr>
          <w:rFonts w:asciiTheme="majorHAnsi" w:eastAsiaTheme="majorEastAsia" w:hAnsiTheme="majorHAnsi" w:cstheme="majorBidi"/>
          <w:caps/>
          <w:color w:val="007789" w:themeColor="accent1" w:themeShade="BF"/>
          <w:sz w:val="24"/>
        </w:rPr>
      </w:pPr>
      <w:r>
        <w:rPr>
          <w:rFonts w:asciiTheme="majorHAnsi" w:eastAsiaTheme="majorEastAsia" w:hAnsiTheme="majorHAnsi" w:cstheme="majorBidi"/>
          <w:caps/>
          <w:color w:val="007789" w:themeColor="accent1" w:themeShade="BF"/>
          <w:sz w:val="24"/>
        </w:rPr>
        <w:lastRenderedPageBreak/>
        <w:t>Diagrama de flujo de control del robot (no actualizado)</w:t>
      </w:r>
      <w:r w:rsidR="002C562A" w:rsidRPr="002C562A">
        <w:rPr>
          <w:rFonts w:asciiTheme="majorHAnsi" w:eastAsiaTheme="majorEastAsia" w:hAnsiTheme="majorHAnsi" w:cstheme="majorBidi"/>
          <w:caps/>
          <w:color w:val="007789" w:themeColor="accent1" w:themeShade="BF"/>
          <w:sz w:val="24"/>
        </w:rPr>
        <w:t>.</w:t>
      </w:r>
    </w:p>
    <w:p w:rsidR="002C562A" w:rsidRDefault="00DF549F" w:rsidP="00453718">
      <w:r>
        <w:t>Por ser muy extenso por favor clone el repositorio RETO_I2C y obsérvelos desde ahí.</w:t>
      </w:r>
    </w:p>
    <w:p w:rsidR="002C562A" w:rsidRDefault="002C562A" w:rsidP="00453718"/>
    <w:p w:rsidR="00453718" w:rsidRDefault="00453718" w:rsidP="00453718"/>
    <w:p w:rsidR="00453718" w:rsidRPr="00453718" w:rsidRDefault="00453718" w:rsidP="00453718"/>
    <w:p w:rsidR="00453718" w:rsidRDefault="00453718" w:rsidP="008D31DE"/>
    <w:p w:rsidR="00453718" w:rsidRPr="00914741" w:rsidRDefault="00453718" w:rsidP="008D31DE"/>
    <w:sectPr w:rsidR="00453718" w:rsidRPr="00914741" w:rsidSect="004C4497">
      <w:footerReference w:type="default" r:id="rId20"/>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76E1" w:rsidRDefault="00AA76E1" w:rsidP="00C6554A">
      <w:pPr>
        <w:spacing w:before="0" w:after="0" w:line="240" w:lineRule="auto"/>
      </w:pPr>
      <w:r>
        <w:separator/>
      </w:r>
    </w:p>
  </w:endnote>
  <w:endnote w:type="continuationSeparator" w:id="0">
    <w:p w:rsidR="00AA76E1" w:rsidRDefault="00AA76E1"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63EE" w:rsidRDefault="00ED7C44">
    <w:pPr>
      <w:pStyle w:val="Piedepgina"/>
    </w:pPr>
    <w:r>
      <w:rPr>
        <w:lang w:bidi="es-ES"/>
      </w:rPr>
      <w:t xml:space="preserve">Página </w:t>
    </w:r>
    <w:r>
      <w:rPr>
        <w:lang w:bidi="es-ES"/>
      </w:rPr>
      <w:fldChar w:fldCharType="begin"/>
    </w:r>
    <w:r>
      <w:rPr>
        <w:lang w:bidi="es-ES"/>
      </w:rPr>
      <w:instrText xml:space="preserve"> PAGE  \* Arabic  \* MERGEFORMAT </w:instrText>
    </w:r>
    <w:r>
      <w:rPr>
        <w:lang w:bidi="es-ES"/>
      </w:rPr>
      <w:fldChar w:fldCharType="separate"/>
    </w:r>
    <w:r w:rsidR="00473D5B">
      <w:rPr>
        <w:noProof/>
        <w:lang w:bidi="es-ES"/>
      </w:rPr>
      <w:t>1</w:t>
    </w:r>
    <w:r>
      <w:rPr>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76E1" w:rsidRDefault="00AA76E1" w:rsidP="00C6554A">
      <w:pPr>
        <w:spacing w:before="0" w:after="0" w:line="240" w:lineRule="auto"/>
      </w:pPr>
      <w:r>
        <w:separator/>
      </w:r>
    </w:p>
  </w:footnote>
  <w:footnote w:type="continuationSeparator" w:id="0">
    <w:p w:rsidR="00AA76E1" w:rsidRDefault="00AA76E1"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DC9"/>
    <w:rsid w:val="00153A18"/>
    <w:rsid w:val="002554CD"/>
    <w:rsid w:val="00293B83"/>
    <w:rsid w:val="002B4294"/>
    <w:rsid w:val="002C562A"/>
    <w:rsid w:val="00333D0D"/>
    <w:rsid w:val="003703D1"/>
    <w:rsid w:val="00440A7C"/>
    <w:rsid w:val="00453718"/>
    <w:rsid w:val="00473D5B"/>
    <w:rsid w:val="004C049F"/>
    <w:rsid w:val="004C4497"/>
    <w:rsid w:val="005000E2"/>
    <w:rsid w:val="005B645D"/>
    <w:rsid w:val="005C68DD"/>
    <w:rsid w:val="005E6547"/>
    <w:rsid w:val="006365FD"/>
    <w:rsid w:val="00646766"/>
    <w:rsid w:val="006A3CE7"/>
    <w:rsid w:val="00721FB4"/>
    <w:rsid w:val="007845B1"/>
    <w:rsid w:val="00813E9B"/>
    <w:rsid w:val="00825DC9"/>
    <w:rsid w:val="008D31DE"/>
    <w:rsid w:val="00914741"/>
    <w:rsid w:val="009D7EBC"/>
    <w:rsid w:val="00A978C4"/>
    <w:rsid w:val="00AA76E1"/>
    <w:rsid w:val="00C07C9A"/>
    <w:rsid w:val="00C56D3F"/>
    <w:rsid w:val="00C6554A"/>
    <w:rsid w:val="00DF549F"/>
    <w:rsid w:val="00E50D4E"/>
    <w:rsid w:val="00ED7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E00742"/>
  <w15:chartTrackingRefBased/>
  <w15:docId w15:val="{93AE1BBC-8496-429B-B710-83A949C11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562A"/>
  </w:style>
  <w:style w:type="paragraph" w:styleId="Ttulo1">
    <w:name w:val="heading 1"/>
    <w:basedOn w:val="Normal"/>
    <w:next w:val="Normal"/>
    <w:link w:val="Ttulo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tulo2">
    <w:name w:val="heading 2"/>
    <w:basedOn w:val="Normal"/>
    <w:next w:val="Normal"/>
    <w:link w:val="Ttulo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tulo3">
    <w:name w:val="heading 3"/>
    <w:basedOn w:val="Normal"/>
    <w:next w:val="Normal"/>
    <w:link w:val="Ttulo3C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tulo6">
    <w:name w:val="heading 6"/>
    <w:basedOn w:val="Normal"/>
    <w:next w:val="Normal"/>
    <w:link w:val="Ttulo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tulo7">
    <w:name w:val="heading 7"/>
    <w:basedOn w:val="Normal"/>
    <w:next w:val="Normal"/>
    <w:link w:val="Ttulo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tulo8">
    <w:name w:val="heading 8"/>
    <w:basedOn w:val="Normal"/>
    <w:next w:val="Normal"/>
    <w:link w:val="Ttulo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3D0D"/>
    <w:rPr>
      <w:rFonts w:asciiTheme="majorHAnsi" w:eastAsiaTheme="majorEastAsia" w:hAnsiTheme="majorHAnsi" w:cstheme="majorBidi"/>
      <w:color w:val="007789" w:themeColor="accent1" w:themeShade="BF"/>
      <w:sz w:val="32"/>
    </w:rPr>
  </w:style>
  <w:style w:type="character" w:customStyle="1" w:styleId="Ttulo2Car">
    <w:name w:val="Título 2 Car"/>
    <w:basedOn w:val="Fuentedeprrafopredeter"/>
    <w:link w:val="Ttulo2"/>
    <w:uiPriority w:val="9"/>
    <w:rsid w:val="00333D0D"/>
    <w:rPr>
      <w:rFonts w:asciiTheme="majorHAnsi" w:eastAsiaTheme="majorEastAsia" w:hAnsiTheme="majorHAnsi" w:cstheme="majorBidi"/>
      <w:caps/>
      <w:color w:val="007789" w:themeColor="accent1" w:themeShade="BF"/>
      <w:sz w:val="24"/>
    </w:rPr>
  </w:style>
  <w:style w:type="paragraph" w:customStyle="1" w:styleId="Informacindecontacto">
    <w:name w:val="Información de contacto"/>
    <w:basedOn w:val="Normal"/>
    <w:uiPriority w:val="4"/>
    <w:qFormat/>
    <w:rsid w:val="00C6554A"/>
    <w:pPr>
      <w:spacing w:before="0" w:after="0"/>
      <w:jc w:val="center"/>
    </w:pPr>
  </w:style>
  <w:style w:type="paragraph" w:styleId="Listaconvietas">
    <w:name w:val="List Bullet"/>
    <w:basedOn w:val="Normal"/>
    <w:uiPriority w:val="10"/>
    <w:unhideWhenUsed/>
    <w:qFormat/>
    <w:rsid w:val="00C6554A"/>
    <w:pPr>
      <w:numPr>
        <w:numId w:val="4"/>
      </w:numPr>
    </w:pPr>
  </w:style>
  <w:style w:type="paragraph" w:styleId="Ttulo">
    <w:name w:val="Title"/>
    <w:basedOn w:val="Normal"/>
    <w:link w:val="Ttulo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tuloCar">
    <w:name w:val="Título Car"/>
    <w:basedOn w:val="Fuentedeprrafopredeter"/>
    <w:link w:val="Ttulo"/>
    <w:uiPriority w:val="2"/>
    <w:rsid w:val="00333D0D"/>
    <w:rPr>
      <w:rFonts w:asciiTheme="majorHAnsi" w:eastAsiaTheme="majorEastAsia" w:hAnsiTheme="majorHAnsi" w:cstheme="majorBidi"/>
      <w:color w:val="007789" w:themeColor="accent1" w:themeShade="BF"/>
      <w:kern w:val="28"/>
      <w:sz w:val="60"/>
    </w:rPr>
  </w:style>
  <w:style w:type="paragraph" w:styleId="Subttulo">
    <w:name w:val="Subtitle"/>
    <w:basedOn w:val="Normal"/>
    <w:link w:val="Subttulo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3"/>
    <w:rsid w:val="00333D0D"/>
    <w:rPr>
      <w:rFonts w:asciiTheme="majorHAnsi" w:eastAsiaTheme="majorEastAsia" w:hAnsiTheme="majorHAnsi" w:cstheme="majorBidi"/>
      <w:caps/>
      <w:sz w:val="26"/>
    </w:rPr>
  </w:style>
  <w:style w:type="paragraph" w:styleId="Piedepgina">
    <w:name w:val="footer"/>
    <w:basedOn w:val="Normal"/>
    <w:link w:val="PiedepginaCar"/>
    <w:uiPriority w:val="99"/>
    <w:unhideWhenUsed/>
    <w:rsid w:val="00C6554A"/>
    <w:pPr>
      <w:spacing w:before="0" w:after="0" w:line="240" w:lineRule="auto"/>
      <w:jc w:val="right"/>
    </w:pPr>
    <w:rPr>
      <w:caps/>
    </w:rPr>
  </w:style>
  <w:style w:type="character" w:customStyle="1" w:styleId="PiedepginaCar">
    <w:name w:val="Pie de página Car"/>
    <w:basedOn w:val="Fuentedeprrafopredeter"/>
    <w:link w:val="Piedepgina"/>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Encabezado">
    <w:name w:val="header"/>
    <w:basedOn w:val="Normal"/>
    <w:link w:val="EncabezadoCar"/>
    <w:uiPriority w:val="99"/>
    <w:unhideWhenUsed/>
    <w:rsid w:val="00C6554A"/>
    <w:pPr>
      <w:spacing w:before="0" w:after="0" w:line="240" w:lineRule="auto"/>
    </w:pPr>
  </w:style>
  <w:style w:type="character" w:customStyle="1" w:styleId="EncabezadoCar">
    <w:name w:val="Encabezado Car"/>
    <w:basedOn w:val="Fuentedeprrafopredeter"/>
    <w:link w:val="Encabezado"/>
    <w:uiPriority w:val="99"/>
    <w:rsid w:val="00C6554A"/>
    <w:rPr>
      <w:color w:val="595959" w:themeColor="text1" w:themeTint="A6"/>
      <w:sz w:val="20"/>
      <w:szCs w:val="20"/>
      <w:lang w:eastAsia="ja-JP"/>
    </w:rPr>
  </w:style>
  <w:style w:type="paragraph" w:styleId="Listaconnmeros">
    <w:name w:val="List Number"/>
    <w:basedOn w:val="Normal"/>
    <w:uiPriority w:val="11"/>
    <w:unhideWhenUsed/>
    <w:qFormat/>
    <w:rsid w:val="00C6554A"/>
    <w:pPr>
      <w:numPr>
        <w:numId w:val="3"/>
      </w:numPr>
      <w:contextualSpacing/>
    </w:pPr>
  </w:style>
  <w:style w:type="character" w:customStyle="1" w:styleId="Ttulo3Car">
    <w:name w:val="Título 3 Car"/>
    <w:basedOn w:val="Fuentedeprrafopredeter"/>
    <w:link w:val="Ttulo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Ttulo8Car">
    <w:name w:val="Título 8 Car"/>
    <w:basedOn w:val="Fuentedeprrafopredeter"/>
    <w:link w:val="Ttulo8"/>
    <w:uiPriority w:val="9"/>
    <w:semiHidden/>
    <w:rsid w:val="00C6554A"/>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9"/>
    <w:semiHidden/>
    <w:rsid w:val="00C6554A"/>
    <w:rPr>
      <w:rFonts w:asciiTheme="majorHAnsi" w:eastAsiaTheme="majorEastAsia" w:hAnsiTheme="majorHAnsi" w:cstheme="majorBidi"/>
      <w:i/>
      <w:iCs/>
      <w:color w:val="272727" w:themeColor="text1" w:themeTint="D8"/>
      <w:szCs w:val="21"/>
    </w:rPr>
  </w:style>
  <w:style w:type="character" w:styleId="nfasisintenso">
    <w:name w:val="Intense Emphasis"/>
    <w:basedOn w:val="Fuentedeprrafopredeter"/>
    <w:uiPriority w:val="21"/>
    <w:semiHidden/>
    <w:unhideWhenUsed/>
    <w:qFormat/>
    <w:rsid w:val="00C6554A"/>
    <w:rPr>
      <w:i/>
      <w:iCs/>
      <w:color w:val="007789" w:themeColor="accent1" w:themeShade="BF"/>
    </w:rPr>
  </w:style>
  <w:style w:type="paragraph" w:styleId="Citadestacada">
    <w:name w:val="Intense Quote"/>
    <w:basedOn w:val="Normal"/>
    <w:next w:val="Normal"/>
    <w:link w:val="Citadestacada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destacadaCar">
    <w:name w:val="Cita destacada Car"/>
    <w:basedOn w:val="Fuentedeprrafopredeter"/>
    <w:link w:val="Citadestacada"/>
    <w:uiPriority w:val="30"/>
    <w:semiHidden/>
    <w:rsid w:val="00C6554A"/>
    <w:rPr>
      <w:i/>
      <w:iCs/>
      <w:color w:val="007789" w:themeColor="accent1" w:themeShade="BF"/>
    </w:rPr>
  </w:style>
  <w:style w:type="character" w:styleId="Referenciaintensa">
    <w:name w:val="Intense Reference"/>
    <w:basedOn w:val="Fuentedeprrafopredeter"/>
    <w:uiPriority w:val="32"/>
    <w:semiHidden/>
    <w:unhideWhenUsed/>
    <w:qFormat/>
    <w:rsid w:val="00C6554A"/>
    <w:rPr>
      <w:b/>
      <w:bCs/>
      <w:caps w:val="0"/>
      <w:smallCaps/>
      <w:color w:val="007789" w:themeColor="accent1" w:themeShade="BF"/>
      <w:spacing w:val="5"/>
    </w:rPr>
  </w:style>
  <w:style w:type="paragraph" w:styleId="Descripcin">
    <w:name w:val="caption"/>
    <w:basedOn w:val="Normal"/>
    <w:next w:val="Normal"/>
    <w:uiPriority w:val="35"/>
    <w:unhideWhenUsed/>
    <w:qFormat/>
    <w:rsid w:val="00C6554A"/>
    <w:pPr>
      <w:spacing w:before="0" w:line="240" w:lineRule="auto"/>
    </w:pPr>
    <w:rPr>
      <w:i/>
      <w:iCs/>
      <w:color w:val="4E5B6F" w:themeColor="text2"/>
      <w:szCs w:val="18"/>
    </w:rPr>
  </w:style>
  <w:style w:type="paragraph" w:styleId="Textodeglobo">
    <w:name w:val="Balloon Text"/>
    <w:basedOn w:val="Normal"/>
    <w:link w:val="TextodegloboCar"/>
    <w:uiPriority w:val="99"/>
    <w:semiHidden/>
    <w:unhideWhenUsed/>
    <w:rsid w:val="00C6554A"/>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C6554A"/>
    <w:rPr>
      <w:rFonts w:ascii="Segoe UI" w:hAnsi="Segoe UI" w:cs="Segoe UI"/>
      <w:szCs w:val="18"/>
    </w:rPr>
  </w:style>
  <w:style w:type="paragraph" w:styleId="Textodebloque">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oindependiente3">
    <w:name w:val="Body Text 3"/>
    <w:basedOn w:val="Normal"/>
    <w:link w:val="Textoindependiente3Car"/>
    <w:uiPriority w:val="99"/>
    <w:semiHidden/>
    <w:unhideWhenUsed/>
    <w:rsid w:val="00C6554A"/>
    <w:pPr>
      <w:spacing w:after="120"/>
    </w:pPr>
    <w:rPr>
      <w:szCs w:val="16"/>
    </w:rPr>
  </w:style>
  <w:style w:type="character" w:customStyle="1" w:styleId="Textoindependiente3Car">
    <w:name w:val="Texto independiente 3 Car"/>
    <w:basedOn w:val="Fuentedeprrafopredeter"/>
    <w:link w:val="Textoindependiente3"/>
    <w:uiPriority w:val="99"/>
    <w:semiHidden/>
    <w:rsid w:val="00C6554A"/>
    <w:rPr>
      <w:szCs w:val="16"/>
    </w:rPr>
  </w:style>
  <w:style w:type="paragraph" w:styleId="Sangra3detindependiente">
    <w:name w:val="Body Text Indent 3"/>
    <w:basedOn w:val="Normal"/>
    <w:link w:val="Sangra3detindependienteCar"/>
    <w:uiPriority w:val="99"/>
    <w:semiHidden/>
    <w:unhideWhenUsed/>
    <w:rsid w:val="00C6554A"/>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C6554A"/>
    <w:rPr>
      <w:szCs w:val="16"/>
    </w:rPr>
  </w:style>
  <w:style w:type="character" w:styleId="Refdecomentario">
    <w:name w:val="annotation reference"/>
    <w:basedOn w:val="Fuentedeprrafopredeter"/>
    <w:uiPriority w:val="99"/>
    <w:semiHidden/>
    <w:unhideWhenUsed/>
    <w:rsid w:val="00C6554A"/>
    <w:rPr>
      <w:sz w:val="22"/>
      <w:szCs w:val="16"/>
    </w:rPr>
  </w:style>
  <w:style w:type="paragraph" w:styleId="Textocomentario">
    <w:name w:val="annotation text"/>
    <w:basedOn w:val="Normal"/>
    <w:link w:val="TextocomentarioCar"/>
    <w:uiPriority w:val="99"/>
    <w:semiHidden/>
    <w:unhideWhenUsed/>
    <w:rsid w:val="00C6554A"/>
    <w:pPr>
      <w:spacing w:line="240" w:lineRule="auto"/>
    </w:pPr>
    <w:rPr>
      <w:szCs w:val="20"/>
    </w:rPr>
  </w:style>
  <w:style w:type="character" w:customStyle="1" w:styleId="TextocomentarioCar">
    <w:name w:val="Texto comentario Car"/>
    <w:basedOn w:val="Fuentedeprrafopredeter"/>
    <w:link w:val="Textocomentario"/>
    <w:uiPriority w:val="99"/>
    <w:semiHidden/>
    <w:rsid w:val="00C6554A"/>
    <w:rPr>
      <w:szCs w:val="20"/>
    </w:rPr>
  </w:style>
  <w:style w:type="paragraph" w:styleId="Asuntodelcomentario">
    <w:name w:val="annotation subject"/>
    <w:basedOn w:val="Textocomentario"/>
    <w:next w:val="Textocomentario"/>
    <w:link w:val="AsuntodelcomentarioCar"/>
    <w:uiPriority w:val="99"/>
    <w:semiHidden/>
    <w:unhideWhenUsed/>
    <w:rsid w:val="00C6554A"/>
    <w:rPr>
      <w:b/>
      <w:bCs/>
    </w:rPr>
  </w:style>
  <w:style w:type="character" w:customStyle="1" w:styleId="AsuntodelcomentarioCar">
    <w:name w:val="Asunto del comentario Car"/>
    <w:basedOn w:val="TextocomentarioCar"/>
    <w:link w:val="Asuntodelcomentario"/>
    <w:uiPriority w:val="99"/>
    <w:semiHidden/>
    <w:rsid w:val="00C6554A"/>
    <w:rPr>
      <w:b/>
      <w:bCs/>
      <w:szCs w:val="20"/>
    </w:rPr>
  </w:style>
  <w:style w:type="paragraph" w:styleId="Mapadeldocumento">
    <w:name w:val="Document Map"/>
    <w:basedOn w:val="Normal"/>
    <w:link w:val="MapadeldocumentoCar"/>
    <w:uiPriority w:val="99"/>
    <w:semiHidden/>
    <w:unhideWhenUsed/>
    <w:rsid w:val="00C6554A"/>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C6554A"/>
    <w:rPr>
      <w:rFonts w:ascii="Segoe UI" w:hAnsi="Segoe UI" w:cs="Segoe UI"/>
      <w:szCs w:val="16"/>
    </w:rPr>
  </w:style>
  <w:style w:type="paragraph" w:styleId="Textonotaalfinal">
    <w:name w:val="endnote text"/>
    <w:basedOn w:val="Normal"/>
    <w:link w:val="TextonotaalfinalCar"/>
    <w:uiPriority w:val="99"/>
    <w:semiHidden/>
    <w:unhideWhenUsed/>
    <w:rsid w:val="00C6554A"/>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C6554A"/>
    <w:rPr>
      <w:szCs w:val="20"/>
    </w:rPr>
  </w:style>
  <w:style w:type="paragraph" w:styleId="Remitedesobr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C6554A"/>
    <w:rPr>
      <w:color w:val="007789" w:themeColor="accent1" w:themeShade="BF"/>
      <w:u w:val="single"/>
    </w:rPr>
  </w:style>
  <w:style w:type="paragraph" w:styleId="Textonotapie">
    <w:name w:val="footnote text"/>
    <w:basedOn w:val="Normal"/>
    <w:link w:val="TextonotapieCar"/>
    <w:uiPriority w:val="99"/>
    <w:semiHidden/>
    <w:unhideWhenUsed/>
    <w:rsid w:val="00C6554A"/>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C6554A"/>
    <w:rPr>
      <w:szCs w:val="20"/>
    </w:rPr>
  </w:style>
  <w:style w:type="character" w:styleId="CdigoHTML">
    <w:name w:val="HTML Code"/>
    <w:basedOn w:val="Fuentedeprrafopredeter"/>
    <w:uiPriority w:val="99"/>
    <w:semiHidden/>
    <w:unhideWhenUsed/>
    <w:rsid w:val="00C6554A"/>
    <w:rPr>
      <w:rFonts w:ascii="Consolas" w:hAnsi="Consolas"/>
      <w:sz w:val="22"/>
      <w:szCs w:val="20"/>
    </w:rPr>
  </w:style>
  <w:style w:type="character" w:styleId="TecladoHTML">
    <w:name w:val="HTML Keyboard"/>
    <w:basedOn w:val="Fuentedeprrafopredeter"/>
    <w:uiPriority w:val="99"/>
    <w:semiHidden/>
    <w:unhideWhenUsed/>
    <w:rsid w:val="00C6554A"/>
    <w:rPr>
      <w:rFonts w:ascii="Consolas" w:hAnsi="Consolas"/>
      <w:sz w:val="22"/>
      <w:szCs w:val="20"/>
    </w:rPr>
  </w:style>
  <w:style w:type="paragraph" w:styleId="HTMLconformatoprevio">
    <w:name w:val="HTML Preformatted"/>
    <w:basedOn w:val="Normal"/>
    <w:link w:val="HTMLconformatoprevioCar"/>
    <w:uiPriority w:val="99"/>
    <w:semiHidden/>
    <w:unhideWhenUsed/>
    <w:rsid w:val="00C6554A"/>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C6554A"/>
    <w:rPr>
      <w:rFonts w:ascii="Consolas" w:hAnsi="Consolas"/>
      <w:szCs w:val="20"/>
    </w:rPr>
  </w:style>
  <w:style w:type="character" w:styleId="MquinadeescribirHTML">
    <w:name w:val="HTML Typewriter"/>
    <w:basedOn w:val="Fuentedeprrafopredeter"/>
    <w:uiPriority w:val="99"/>
    <w:semiHidden/>
    <w:unhideWhenUsed/>
    <w:rsid w:val="00C6554A"/>
    <w:rPr>
      <w:rFonts w:ascii="Consolas" w:hAnsi="Consolas"/>
      <w:sz w:val="22"/>
      <w:szCs w:val="20"/>
    </w:rPr>
  </w:style>
  <w:style w:type="character" w:styleId="Hipervnculo">
    <w:name w:val="Hyperlink"/>
    <w:basedOn w:val="Fuentedeprrafopredeter"/>
    <w:uiPriority w:val="99"/>
    <w:semiHidden/>
    <w:unhideWhenUsed/>
    <w:rsid w:val="00C6554A"/>
    <w:rPr>
      <w:color w:val="835D00" w:themeColor="accent3" w:themeShade="80"/>
      <w:u w:val="single"/>
    </w:rPr>
  </w:style>
  <w:style w:type="paragraph" w:styleId="Textomacro">
    <w:name w:val="macro"/>
    <w:link w:val="Texto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C6554A"/>
    <w:rPr>
      <w:rFonts w:ascii="Consolas" w:hAnsi="Consolas"/>
      <w:szCs w:val="20"/>
    </w:rPr>
  </w:style>
  <w:style w:type="character" w:styleId="Textodelmarcadordeposicin">
    <w:name w:val="Placeholder Text"/>
    <w:basedOn w:val="Fuentedeprrafopredeter"/>
    <w:uiPriority w:val="99"/>
    <w:semiHidden/>
    <w:rsid w:val="00C6554A"/>
    <w:rPr>
      <w:color w:val="595959" w:themeColor="text1" w:themeTint="A6"/>
    </w:rPr>
  </w:style>
  <w:style w:type="paragraph" w:styleId="Textosinformato">
    <w:name w:val="Plain Text"/>
    <w:basedOn w:val="Normal"/>
    <w:link w:val="TextosinformatoCar"/>
    <w:uiPriority w:val="99"/>
    <w:semiHidden/>
    <w:unhideWhenUsed/>
    <w:rsid w:val="00C6554A"/>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C6554A"/>
    <w:rPr>
      <w:rFonts w:ascii="Consolas" w:hAnsi="Consolas"/>
      <w:szCs w:val="21"/>
    </w:rPr>
  </w:style>
  <w:style w:type="character" w:customStyle="1" w:styleId="Ttulo7Car">
    <w:name w:val="Título 7 Car"/>
    <w:basedOn w:val="Fuentedeprrafopredeter"/>
    <w:link w:val="Ttulo7"/>
    <w:uiPriority w:val="9"/>
    <w:semiHidden/>
    <w:rsid w:val="002554CD"/>
    <w:rPr>
      <w:rFonts w:asciiTheme="majorHAnsi" w:eastAsiaTheme="majorEastAsia" w:hAnsiTheme="majorHAnsi" w:cstheme="majorBidi"/>
      <w:i/>
      <w:iCs/>
      <w:color w:val="004F5B" w:themeColor="accent1" w:themeShade="7F"/>
    </w:rPr>
  </w:style>
  <w:style w:type="character" w:customStyle="1" w:styleId="Ttulo6Car">
    <w:name w:val="Título 6 Car"/>
    <w:basedOn w:val="Fuentedeprrafopredeter"/>
    <w:link w:val="Ttulo6"/>
    <w:uiPriority w:val="9"/>
    <w:semiHidden/>
    <w:rsid w:val="002554CD"/>
    <w:rPr>
      <w:rFonts w:asciiTheme="majorHAnsi" w:eastAsiaTheme="majorEastAsia" w:hAnsiTheme="majorHAnsi" w:cstheme="majorBidi"/>
      <w:color w:val="004F5B" w:themeColor="accent1" w:themeShade="7F"/>
    </w:rPr>
  </w:style>
  <w:style w:type="paragraph" w:styleId="Prrafodelista">
    <w:name w:val="List Paragraph"/>
    <w:basedOn w:val="Normal"/>
    <w:uiPriority w:val="34"/>
    <w:unhideWhenUsed/>
    <w:qFormat/>
    <w:rsid w:val="009D7EBC"/>
    <w:pPr>
      <w:ind w:left="720"/>
      <w:contextualSpacing/>
    </w:pPr>
  </w:style>
  <w:style w:type="table" w:styleId="Tablaconcuadrcula">
    <w:name w:val="Table Grid"/>
    <w:basedOn w:val="Tablanormal"/>
    <w:uiPriority w:val="39"/>
    <w:rsid w:val="00440A7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VALDOGRAELL\AppData\Roaming\Microsoft\Templates\Informe%20de%20estudiante%20con%20foto%20de%20portada.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0DC6A-8FEF-4FB6-8E59-4ED3C664A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de estudiante con foto de portada</Template>
  <TotalTime>162</TotalTime>
  <Pages>1</Pages>
  <Words>619</Words>
  <Characters>3405</Characters>
  <Application>Microsoft Office Word</Application>
  <DocSecurity>0</DocSecurity>
  <Lines>28</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WVALDO GRAELL</dc:creator>
  <cp:keywords/>
  <dc:description/>
  <cp:lastModifiedBy>WVALDO GRAELL</cp:lastModifiedBy>
  <cp:revision>6</cp:revision>
  <dcterms:created xsi:type="dcterms:W3CDTF">2018-03-15T19:48:00Z</dcterms:created>
  <dcterms:modified xsi:type="dcterms:W3CDTF">2018-04-07T22:08:00Z</dcterms:modified>
</cp:coreProperties>
</file>